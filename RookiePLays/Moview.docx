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55176" w14:textId="6F40655E" w:rsidR="006D674B" w:rsidRDefault="00600308">
      <w:pPr>
        <w:pStyle w:val="Title"/>
      </w:pPr>
      <w:r>
        <w:t>Rookie-plays</w:t>
      </w:r>
      <w:r w:rsidR="0069516C">
        <w:br/>
      </w:r>
      <w:r>
        <w:t>moview</w:t>
      </w:r>
    </w:p>
    <w:sdt>
      <w:sdtPr>
        <w:id w:val="216403978"/>
        <w:placeholder>
          <w:docPart w:val="3E804B0AE5A640BD9E307604498B4450"/>
        </w:placeholder>
        <w:date w:fullDate="2018-05-21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4F02E3A6" w14:textId="2A3DCD08" w:rsidR="006D674B" w:rsidRDefault="00600308">
          <w:pPr>
            <w:pStyle w:val="Subtitle"/>
          </w:pPr>
          <w:r>
            <w:t>May 21, 2018</w:t>
          </w:r>
        </w:p>
      </w:sdtContent>
    </w:sdt>
    <w:p w14:paraId="3CE43198" w14:textId="77777777" w:rsidR="006D674B" w:rsidRDefault="0069516C">
      <w:pPr>
        <w:pStyle w:val="Heading1"/>
      </w:pPr>
      <w:r>
        <w:t>Overview</w:t>
      </w:r>
    </w:p>
    <w:p w14:paraId="194F6957" w14:textId="77777777" w:rsidR="006D674B" w:rsidRDefault="0069516C">
      <w:pPr>
        <w:pStyle w:val="Heading2"/>
      </w:pPr>
      <w:r>
        <w:t>Project Background and Description</w:t>
      </w:r>
    </w:p>
    <w:p w14:paraId="6CBF65C8" w14:textId="2BAC40E5" w:rsidR="006D674B" w:rsidRDefault="00600308">
      <w:proofErr w:type="gramStart"/>
      <w:r>
        <w:t>So</w:t>
      </w:r>
      <w:proofErr w:type="gramEnd"/>
      <w:r>
        <w:t xml:space="preserve"> we are going to create a project to test how we will work as a unit</w:t>
      </w:r>
    </w:p>
    <w:p w14:paraId="0970C1CB" w14:textId="73418D81" w:rsidR="00600308" w:rsidRDefault="00600308">
      <w:r>
        <w:t xml:space="preserve"> In this app we are going to work on an app that works as streaming apps.</w:t>
      </w:r>
    </w:p>
    <w:p w14:paraId="34DE890C" w14:textId="0281630C" w:rsidR="00600308" w:rsidRDefault="00600308">
      <w:r>
        <w:t xml:space="preserve">The app should allow the user to </w:t>
      </w:r>
      <w:r w:rsidR="00877B9B">
        <w:t xml:space="preserve">add a video clip </w:t>
      </w:r>
      <w:r>
        <w:t>watch a movie clip, like the clip and follow the creator</w:t>
      </w:r>
    </w:p>
    <w:p w14:paraId="192CC283" w14:textId="109F2225" w:rsidR="00600308" w:rsidRDefault="00600308">
      <w:r>
        <w:t>Each movie is stored in a database in the format of Title, Description, Release Date, Rating, Genre, uploader, Runtime, Movie Link</w:t>
      </w:r>
    </w:p>
    <w:p w14:paraId="43EDADF9" w14:textId="43E34B26" w:rsidR="00600308" w:rsidRDefault="00600308"/>
    <w:p w14:paraId="05B0ADFC" w14:textId="08939B54" w:rsidR="006D674B" w:rsidRDefault="00600308">
      <w:pPr>
        <w:pStyle w:val="Heading2"/>
      </w:pPr>
      <w:r>
        <w:t>JOBS</w:t>
      </w:r>
    </w:p>
    <w:p w14:paraId="21BA99AB" w14:textId="0DE55E6D" w:rsidR="00600308" w:rsidRDefault="00600308" w:rsidP="00600308">
      <w:pPr>
        <w:pStyle w:val="ListParagraph"/>
        <w:numPr>
          <w:ilvl w:val="0"/>
          <w:numId w:val="5"/>
        </w:numPr>
      </w:pPr>
      <w:r>
        <w:t>(ollie and someone else) DATABASE Handling</w:t>
      </w:r>
    </w:p>
    <w:p w14:paraId="535B92BA" w14:textId="089362EB" w:rsidR="00600308" w:rsidRDefault="00600308" w:rsidP="00600308">
      <w:pPr>
        <w:pStyle w:val="ListParagraph"/>
        <w:numPr>
          <w:ilvl w:val="0"/>
          <w:numId w:val="5"/>
        </w:numPr>
      </w:pPr>
      <w:r>
        <w:t>(ollie and someone else) Login and sign up</w:t>
      </w:r>
    </w:p>
    <w:p w14:paraId="0FBF4A93" w14:textId="64D2A7EB" w:rsidR="00600308" w:rsidRDefault="000F6D1E" w:rsidP="00600308">
      <w:pPr>
        <w:pStyle w:val="ListParagraph"/>
        <w:numPr>
          <w:ilvl w:val="0"/>
          <w:numId w:val="5"/>
        </w:numPr>
      </w:pPr>
      <w:r>
        <w:t xml:space="preserve">(everyone) </w:t>
      </w:r>
      <w:r w:rsidR="00600308">
        <w:t>UI Design</w:t>
      </w:r>
    </w:p>
    <w:p w14:paraId="5E457BC6" w14:textId="77777777" w:rsidR="000F6D1E" w:rsidRDefault="000F6D1E" w:rsidP="000F6D1E">
      <w:pPr>
        <w:pStyle w:val="ListParagraph"/>
        <w:numPr>
          <w:ilvl w:val="0"/>
          <w:numId w:val="5"/>
        </w:numPr>
      </w:pPr>
      <w:r>
        <w:t>(all programmers) Logic and events aka coding</w:t>
      </w:r>
    </w:p>
    <w:p w14:paraId="39D63750" w14:textId="4D847690" w:rsidR="000F6D1E" w:rsidRDefault="000F6D1E" w:rsidP="000F6D1E">
      <w:pPr>
        <w:pStyle w:val="ListParagraph"/>
        <w:numPr>
          <w:ilvl w:val="0"/>
          <w:numId w:val="5"/>
        </w:numPr>
      </w:pPr>
      <w:r>
        <w:t>(2 programmers) Debugging</w:t>
      </w:r>
    </w:p>
    <w:p w14:paraId="6DC54781" w14:textId="4F25EDD3" w:rsidR="000F6D1E" w:rsidRDefault="000F6D1E" w:rsidP="000F6D1E">
      <w:pPr>
        <w:pStyle w:val="ListParagraph"/>
        <w:numPr>
          <w:ilvl w:val="0"/>
          <w:numId w:val="5"/>
        </w:numPr>
      </w:pPr>
      <w:r>
        <w:t xml:space="preserve">(3 members) Testing and bug </w:t>
      </w:r>
      <w:proofErr w:type="gramStart"/>
      <w:r>
        <w:t>reporting..</w:t>
      </w:r>
      <w:proofErr w:type="gramEnd"/>
    </w:p>
    <w:p w14:paraId="7D2199A8" w14:textId="77777777" w:rsidR="000F6D1E" w:rsidRPr="00600308" w:rsidRDefault="000F6D1E" w:rsidP="000F6D1E">
      <w:pPr>
        <w:pStyle w:val="ListParagraph"/>
      </w:pPr>
    </w:p>
    <w:p w14:paraId="168D6516" w14:textId="237673E6" w:rsidR="006D674B" w:rsidRDefault="006D674B" w:rsidP="00600308">
      <w:pPr>
        <w:pStyle w:val="Heading2"/>
        <w:numPr>
          <w:ilvl w:val="0"/>
          <w:numId w:val="0"/>
        </w:numPr>
        <w:ind w:left="360"/>
      </w:pPr>
    </w:p>
    <w:p w14:paraId="496BB424" w14:textId="68D7930E" w:rsidR="006D674B" w:rsidRDefault="000F6D1E">
      <w:pPr>
        <w:pStyle w:val="Heading2"/>
      </w:pPr>
      <w:r>
        <w:t>DATABASE HANDLING</w:t>
      </w:r>
      <w:r w:rsidR="00877B9B">
        <w:rPr>
          <w:noProof/>
        </w:rPr>
        <w:drawing>
          <wp:inline distT="0" distB="0" distL="0" distR="0" wp14:anchorId="31317AD2" wp14:editId="492B6B18">
            <wp:extent cx="299357" cy="299357"/>
            <wp:effectExtent l="0" t="0" r="0" b="5715"/>
            <wp:docPr id="5" name="Graphic 5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bas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14938" cy="31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FE8B" w14:textId="673EBB3D" w:rsidR="000F6D1E" w:rsidRDefault="000F6D1E" w:rsidP="000F6D1E">
      <w:r>
        <w:t>Use either Firebase or SQLite</w:t>
      </w:r>
    </w:p>
    <w:p w14:paraId="6CA1F0E5" w14:textId="4791FB00" w:rsidR="00877B9B" w:rsidRPr="000F6D1E" w:rsidRDefault="00877B9B" w:rsidP="000F6D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56FC1A" wp14:editId="3BBA126F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94333" w14:textId="64C9BD2E" w:rsidR="0069516C" w:rsidRDefault="0069516C">
                            <w:r>
                              <w:t>Authentication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6B7411" wp14:editId="14F9F000">
                                  <wp:extent cx="185057" cy="185057"/>
                                  <wp:effectExtent l="0" t="0" r="5715" b="5715"/>
                                  <wp:docPr id="4" name="Graphic 4" descr="L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Lock.sv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V="1">
                                            <a:off x="0" y="0"/>
                                            <a:ext cx="201460" cy="20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BB5465" w14:textId="319CB50B" w:rsidR="0069516C" w:rsidRDefault="0069516C">
                            <w:r>
                              <w:t>Email</w:t>
                            </w:r>
                          </w:p>
                          <w:p w14:paraId="63DA39B7" w14:textId="56CC6E2C" w:rsidR="0069516C" w:rsidRDefault="0069516C">
                            <w:r>
                              <w:t>Password</w:t>
                            </w:r>
                          </w:p>
                          <w:p w14:paraId="3B1D561A" w14:textId="25E519D3" w:rsidR="0069516C" w:rsidRDefault="0069516C">
                            <w:r>
                              <w:t>UID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56FC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">
                <v:textbox style="mso-fit-shape-to-text:t">
                  <w:txbxContent>
                    <w:p w14:paraId="05794333" w14:textId="64C9BD2E" w:rsidR="0069516C" w:rsidRDefault="0069516C">
                      <w:r>
                        <w:t>Authentication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6B7411" wp14:editId="14F9F000">
                            <wp:extent cx="185057" cy="185057"/>
                            <wp:effectExtent l="0" t="0" r="5715" b="5715"/>
                            <wp:docPr id="4" name="Graphic 4" descr="L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Lock.sv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V="1">
                                      <a:off x="0" y="0"/>
                                      <a:ext cx="201460" cy="20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BB5465" w14:textId="319CB50B" w:rsidR="0069516C" w:rsidRDefault="0069516C">
                      <w:r>
                        <w:t>Email</w:t>
                      </w:r>
                    </w:p>
                    <w:p w14:paraId="63DA39B7" w14:textId="56CC6E2C" w:rsidR="0069516C" w:rsidRDefault="0069516C">
                      <w:r>
                        <w:t>Password</w:t>
                      </w:r>
                    </w:p>
                    <w:p w14:paraId="3B1D561A" w14:textId="25E519D3" w:rsidR="0069516C" w:rsidRDefault="0069516C">
                      <w:r>
                        <w:t>UID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D02F68" w14:textId="77777777" w:rsidR="005B4A22" w:rsidRDefault="005B4A22" w:rsidP="000F6D1E"/>
    <w:p w14:paraId="68D04E4E" w14:textId="77777777" w:rsidR="005B4A22" w:rsidRDefault="005B4A22" w:rsidP="000F6D1E"/>
    <w:p w14:paraId="363921B5" w14:textId="53955A2D" w:rsidR="000F6D1E" w:rsidRPr="000F6D1E" w:rsidRDefault="00877B9B" w:rsidP="000F6D1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97815C" wp14:editId="76562C91">
                <wp:simplePos x="0" y="0"/>
                <wp:positionH relativeFrom="column">
                  <wp:posOffset>2280557</wp:posOffset>
                </wp:positionH>
                <wp:positionV relativeFrom="paragraph">
                  <wp:posOffset>75928</wp:posOffset>
                </wp:positionV>
                <wp:extent cx="1828800" cy="2106386"/>
                <wp:effectExtent l="0" t="0" r="19050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1063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5E78" w14:textId="53420185" w:rsidR="0069516C" w:rsidRDefault="0069516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Movie</w:t>
                            </w:r>
                          </w:p>
                          <w:p w14:paraId="26412768" w14:textId="0999B87C" w:rsidR="0069516C" w:rsidRDefault="0069516C">
                            <w:pPr>
                              <w:rPr>
                                <w:lang w:val="en-IE"/>
                              </w:rPr>
                            </w:pPr>
                            <w:r w:rsidRPr="00877B9B">
                              <w:rPr>
                                <w:lang w:val="en-IE"/>
                              </w:rPr>
                              <w:sym w:font="Wingdings" w:char="F0E0"/>
                            </w:r>
                            <w:r>
                              <w:rPr>
                                <w:lang w:val="en-IE"/>
                              </w:rPr>
                              <w:t>MID(String)</w:t>
                            </w:r>
                          </w:p>
                          <w:p w14:paraId="50D5D2C8" w14:textId="30157D7C" w:rsidR="0069516C" w:rsidRDefault="0069516C" w:rsidP="00877B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Title(String)</w:t>
                            </w:r>
                          </w:p>
                          <w:p w14:paraId="2397EE25" w14:textId="7824C0BD" w:rsidR="0069516C" w:rsidRDefault="0069516C" w:rsidP="00877B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Description(String)</w:t>
                            </w:r>
                          </w:p>
                          <w:p w14:paraId="66BBB2A6" w14:textId="18E1341D" w:rsidR="0069516C" w:rsidRDefault="0069516C" w:rsidP="00877B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Release Date(Long)</w:t>
                            </w:r>
                          </w:p>
                          <w:p w14:paraId="5114A482" w14:textId="7C812E57" w:rsidR="0069516C" w:rsidRDefault="0069516C" w:rsidP="00877B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Rating(int)</w:t>
                            </w:r>
                          </w:p>
                          <w:p w14:paraId="4C76A3B2" w14:textId="7CE8938F" w:rsidR="0069516C" w:rsidRDefault="0069516C" w:rsidP="00877B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Genre(String)</w:t>
                            </w:r>
                          </w:p>
                          <w:p w14:paraId="30DAF065" w14:textId="65F1AF69" w:rsidR="0069516C" w:rsidRDefault="0069516C" w:rsidP="00877B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Uploader(UID)</w:t>
                            </w:r>
                          </w:p>
                          <w:p w14:paraId="03E34E74" w14:textId="4F534039" w:rsidR="0069516C" w:rsidRDefault="0069516C" w:rsidP="00877B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Likes(int)</w:t>
                            </w:r>
                          </w:p>
                          <w:p w14:paraId="39D60BA1" w14:textId="63A0F532" w:rsidR="0069516C" w:rsidRPr="00877B9B" w:rsidRDefault="0069516C" w:rsidP="00877B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Link(String)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7815C" id="_x0000_s1027" type="#_x0000_t202" style="position:absolute;margin-left:179.55pt;margin-top:6pt;width:2in;height:165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">
                <v:textbox>
                  <w:txbxContent>
                    <w:p w14:paraId="107F5E78" w14:textId="53420185" w:rsidR="0069516C" w:rsidRDefault="0069516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Movie</w:t>
                      </w:r>
                    </w:p>
                    <w:p w14:paraId="26412768" w14:textId="0999B87C" w:rsidR="0069516C" w:rsidRDefault="0069516C">
                      <w:pPr>
                        <w:rPr>
                          <w:lang w:val="en-IE"/>
                        </w:rPr>
                      </w:pPr>
                      <w:r w:rsidRPr="00877B9B">
                        <w:rPr>
                          <w:lang w:val="en-IE"/>
                        </w:rPr>
                        <w:sym w:font="Wingdings" w:char="F0E0"/>
                      </w:r>
                      <w:r>
                        <w:rPr>
                          <w:lang w:val="en-IE"/>
                        </w:rPr>
                        <w:t>MID(String)</w:t>
                      </w:r>
                    </w:p>
                    <w:p w14:paraId="50D5D2C8" w14:textId="30157D7C" w:rsidR="0069516C" w:rsidRDefault="0069516C" w:rsidP="00877B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Title(String)</w:t>
                      </w:r>
                    </w:p>
                    <w:p w14:paraId="2397EE25" w14:textId="7824C0BD" w:rsidR="0069516C" w:rsidRDefault="0069516C" w:rsidP="00877B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Description(String)</w:t>
                      </w:r>
                    </w:p>
                    <w:p w14:paraId="66BBB2A6" w14:textId="18E1341D" w:rsidR="0069516C" w:rsidRDefault="0069516C" w:rsidP="00877B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Release Date(Long)</w:t>
                      </w:r>
                    </w:p>
                    <w:p w14:paraId="5114A482" w14:textId="7C812E57" w:rsidR="0069516C" w:rsidRDefault="0069516C" w:rsidP="00877B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Rating(int)</w:t>
                      </w:r>
                    </w:p>
                    <w:p w14:paraId="4C76A3B2" w14:textId="7CE8938F" w:rsidR="0069516C" w:rsidRDefault="0069516C" w:rsidP="00877B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Genre(String)</w:t>
                      </w:r>
                    </w:p>
                    <w:p w14:paraId="30DAF065" w14:textId="65F1AF69" w:rsidR="0069516C" w:rsidRDefault="0069516C" w:rsidP="00877B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Uploader(UID)</w:t>
                      </w:r>
                    </w:p>
                    <w:p w14:paraId="03E34E74" w14:textId="4F534039" w:rsidR="0069516C" w:rsidRDefault="0069516C" w:rsidP="00877B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Likes(int)</w:t>
                      </w:r>
                    </w:p>
                    <w:p w14:paraId="39D60BA1" w14:textId="63A0F532" w:rsidR="0069516C" w:rsidRPr="00877B9B" w:rsidRDefault="0069516C" w:rsidP="00877B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Link(String)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D1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EBC706" wp14:editId="297F3775">
                <wp:simplePos x="0" y="0"/>
                <wp:positionH relativeFrom="column">
                  <wp:posOffset>212090</wp:posOffset>
                </wp:positionH>
                <wp:positionV relativeFrom="paragraph">
                  <wp:posOffset>73025</wp:posOffset>
                </wp:positionV>
                <wp:extent cx="1866900" cy="1943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6D53C" w14:textId="4A5C5D09" w:rsidR="0069516C" w:rsidRDefault="0069516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User Information</w:t>
                            </w:r>
                          </w:p>
                          <w:p w14:paraId="5469F284" w14:textId="654A0670" w:rsidR="0069516C" w:rsidRDefault="0069516C">
                            <w:pPr>
                              <w:rPr>
                                <w:lang w:val="en-IE"/>
                              </w:rPr>
                            </w:pPr>
                            <w:r w:rsidRPr="000F6D1E">
                              <w:rPr>
                                <w:lang w:val="en-IE"/>
                              </w:rPr>
                              <w:sym w:font="Wingdings" w:char="F0E0"/>
                            </w:r>
                            <w:r>
                              <w:rPr>
                                <w:lang w:val="en-IE"/>
                              </w:rPr>
                              <w:t>UID(String)</w:t>
                            </w:r>
                          </w:p>
                          <w:p w14:paraId="01DF2E36" w14:textId="69EEA489" w:rsidR="0069516C" w:rsidRDefault="0069516C" w:rsidP="000F6D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Email(String)</w:t>
                            </w:r>
                          </w:p>
                          <w:p w14:paraId="0D23E8B0" w14:textId="61A8D99A" w:rsidR="0069516C" w:rsidRPr="000F6D1E" w:rsidRDefault="0069516C" w:rsidP="000F6D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Username(String)</w:t>
                            </w:r>
                          </w:p>
                          <w:p w14:paraId="1E3BA6DF" w14:textId="077CF4D1" w:rsidR="0069516C" w:rsidRDefault="0069516C" w:rsidP="000F6D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Followers (UIDs)</w:t>
                            </w:r>
                          </w:p>
                          <w:p w14:paraId="687DC7F6" w14:textId="6CF4D79A" w:rsidR="0069516C" w:rsidRDefault="0069516C" w:rsidP="000F6D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Following(UIDs)</w:t>
                            </w:r>
                          </w:p>
                          <w:p w14:paraId="2422031D" w14:textId="26AFF9AE" w:rsidR="0069516C" w:rsidRDefault="0069516C" w:rsidP="000F6D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Liked videos(MIDs)</w:t>
                            </w:r>
                          </w:p>
                          <w:p w14:paraId="00C56830" w14:textId="50ED6391" w:rsidR="0069516C" w:rsidRDefault="0069516C" w:rsidP="000F6D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Favourite Videos(MIDs)</w:t>
                            </w:r>
                          </w:p>
                          <w:p w14:paraId="0C231502" w14:textId="77777777" w:rsidR="0069516C" w:rsidRPr="000F6D1E" w:rsidRDefault="0069516C" w:rsidP="00877B9B">
                            <w:pPr>
                              <w:pStyle w:val="ListParagraph"/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BC706" id="_x0000_s1028" type="#_x0000_t202" style="position:absolute;margin-left:16.7pt;margin-top:5.75pt;width:147pt;height:15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iIJgIAAE4EAAAOAAAAZHJzL2Uyb0RvYy54bWysVNtu2zAMfR+wfxD0vjj2kjQ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">
                <v:textbox>
                  <w:txbxContent>
                    <w:p w14:paraId="0916D53C" w14:textId="4A5C5D09" w:rsidR="0069516C" w:rsidRDefault="0069516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User Information</w:t>
                      </w:r>
                    </w:p>
                    <w:p w14:paraId="5469F284" w14:textId="654A0670" w:rsidR="0069516C" w:rsidRDefault="0069516C">
                      <w:pPr>
                        <w:rPr>
                          <w:lang w:val="en-IE"/>
                        </w:rPr>
                      </w:pPr>
                      <w:r w:rsidRPr="000F6D1E">
                        <w:rPr>
                          <w:lang w:val="en-IE"/>
                        </w:rPr>
                        <w:sym w:font="Wingdings" w:char="F0E0"/>
                      </w:r>
                      <w:r>
                        <w:rPr>
                          <w:lang w:val="en-IE"/>
                        </w:rPr>
                        <w:t>UID(String)</w:t>
                      </w:r>
                    </w:p>
                    <w:p w14:paraId="01DF2E36" w14:textId="69EEA489" w:rsidR="0069516C" w:rsidRDefault="0069516C" w:rsidP="000F6D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Email(String)</w:t>
                      </w:r>
                    </w:p>
                    <w:p w14:paraId="0D23E8B0" w14:textId="61A8D99A" w:rsidR="0069516C" w:rsidRPr="000F6D1E" w:rsidRDefault="0069516C" w:rsidP="000F6D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Username(String)</w:t>
                      </w:r>
                    </w:p>
                    <w:p w14:paraId="1E3BA6DF" w14:textId="077CF4D1" w:rsidR="0069516C" w:rsidRDefault="0069516C" w:rsidP="000F6D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Followers (UIDs)</w:t>
                      </w:r>
                    </w:p>
                    <w:p w14:paraId="687DC7F6" w14:textId="6CF4D79A" w:rsidR="0069516C" w:rsidRDefault="0069516C" w:rsidP="000F6D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Following(UIDs)</w:t>
                      </w:r>
                    </w:p>
                    <w:p w14:paraId="2422031D" w14:textId="26AFF9AE" w:rsidR="0069516C" w:rsidRDefault="0069516C" w:rsidP="000F6D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Liked videos(MIDs)</w:t>
                      </w:r>
                    </w:p>
                    <w:p w14:paraId="00C56830" w14:textId="50ED6391" w:rsidR="0069516C" w:rsidRDefault="0069516C" w:rsidP="000F6D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Favourite Videos(MIDs)</w:t>
                      </w:r>
                    </w:p>
                    <w:p w14:paraId="0C231502" w14:textId="77777777" w:rsidR="0069516C" w:rsidRPr="000F6D1E" w:rsidRDefault="0069516C" w:rsidP="00877B9B">
                      <w:pPr>
                        <w:pStyle w:val="ListParagraph"/>
                        <w:rPr>
                          <w:lang w:val="en-I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D46FD4" w14:textId="77777777" w:rsidR="005B4A22" w:rsidRDefault="005B4A22" w:rsidP="005B4A22">
      <w:pPr>
        <w:pStyle w:val="Heading2"/>
        <w:numPr>
          <w:ilvl w:val="0"/>
          <w:numId w:val="0"/>
        </w:numPr>
      </w:pPr>
    </w:p>
    <w:p w14:paraId="18C6BC13" w14:textId="77777777" w:rsidR="005B4A22" w:rsidRDefault="005B4A22" w:rsidP="005B4A22">
      <w:pPr>
        <w:pStyle w:val="Heading2"/>
        <w:numPr>
          <w:ilvl w:val="0"/>
          <w:numId w:val="0"/>
        </w:numPr>
      </w:pPr>
    </w:p>
    <w:p w14:paraId="31B1D824" w14:textId="77777777" w:rsidR="005B4A22" w:rsidRDefault="005B4A22" w:rsidP="005B4A22">
      <w:pPr>
        <w:pStyle w:val="Heading2"/>
        <w:numPr>
          <w:ilvl w:val="0"/>
          <w:numId w:val="0"/>
        </w:numPr>
      </w:pPr>
    </w:p>
    <w:p w14:paraId="1DB21778" w14:textId="77777777" w:rsidR="005B4A22" w:rsidRDefault="005B4A22" w:rsidP="005B4A22">
      <w:pPr>
        <w:pStyle w:val="Heading2"/>
        <w:numPr>
          <w:ilvl w:val="0"/>
          <w:numId w:val="0"/>
        </w:numPr>
      </w:pPr>
    </w:p>
    <w:p w14:paraId="7B9E9C6F" w14:textId="77777777" w:rsidR="005B4A22" w:rsidRDefault="005B4A22" w:rsidP="005B4A22">
      <w:pPr>
        <w:pStyle w:val="Heading2"/>
        <w:numPr>
          <w:ilvl w:val="0"/>
          <w:numId w:val="0"/>
        </w:numPr>
      </w:pPr>
    </w:p>
    <w:p w14:paraId="7CB4E290" w14:textId="76ABEA72" w:rsidR="006D674B" w:rsidRDefault="00877B9B" w:rsidP="005B4A22">
      <w:pPr>
        <w:pStyle w:val="Heading2"/>
      </w:pPr>
      <w:r>
        <w:t>Login and sign-up</w:t>
      </w:r>
    </w:p>
    <w:p w14:paraId="0ABB6C13" w14:textId="0C64A85E" w:rsidR="006D674B" w:rsidRDefault="005B4A22">
      <w:r>
        <w:t>Create an authentication for user login sign in and login send registration info to the database</w:t>
      </w:r>
    </w:p>
    <w:p w14:paraId="0C9BE123" w14:textId="31E27B22" w:rsidR="005B4A22" w:rsidRDefault="00B3138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088EDB" wp14:editId="7A69A307">
                <wp:simplePos x="0" y="0"/>
                <wp:positionH relativeFrom="column">
                  <wp:posOffset>3891643</wp:posOffset>
                </wp:positionH>
                <wp:positionV relativeFrom="paragraph">
                  <wp:posOffset>222158</wp:posOffset>
                </wp:positionV>
                <wp:extent cx="544286" cy="48441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86" cy="484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EBB10" w14:textId="358BBD36" w:rsidR="0069516C" w:rsidRPr="00B31387" w:rsidRDefault="0069516C">
                            <w:pPr>
                              <w:rPr>
                                <w:sz w:val="8"/>
                                <w:szCs w:val="8"/>
                                <w:lang w:val="en-IE"/>
                              </w:rPr>
                            </w:pPr>
                            <w:r w:rsidRPr="00B31387">
                              <w:rPr>
                                <w:sz w:val="8"/>
                                <w:szCs w:val="8"/>
                                <w:lang w:val="en-IE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8EDB" id="Text Box 34" o:spid="_x0000_s1029" type="#_x0000_t202" style="position:absolute;margin-left:306.45pt;margin-top:17.5pt;width:42.85pt;height:3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" filled="f" stroked="f" strokeweight=".5pt">
                <v:textbox>
                  <w:txbxContent>
                    <w:p w14:paraId="68CEBB10" w14:textId="358BBD36" w:rsidR="0069516C" w:rsidRPr="00B31387" w:rsidRDefault="0069516C">
                      <w:pPr>
                        <w:rPr>
                          <w:sz w:val="8"/>
                          <w:szCs w:val="8"/>
                          <w:lang w:val="en-IE"/>
                        </w:rPr>
                      </w:pPr>
                      <w:r w:rsidRPr="00B31387">
                        <w:rPr>
                          <w:sz w:val="8"/>
                          <w:szCs w:val="8"/>
                          <w:lang w:val="en-IE"/>
                        </w:rP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C0BCB" wp14:editId="3F2EBCF8">
                <wp:simplePos x="0" y="0"/>
                <wp:positionH relativeFrom="column">
                  <wp:posOffset>3869872</wp:posOffset>
                </wp:positionH>
                <wp:positionV relativeFrom="paragraph">
                  <wp:posOffset>173175</wp:posOffset>
                </wp:positionV>
                <wp:extent cx="517072" cy="685800"/>
                <wp:effectExtent l="0" t="0" r="1651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72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43344" id="Rectangle 26" o:spid="_x0000_s1026" style="position:absolute;margin-left:304.7pt;margin-top:13.65pt;width:40.7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" fillcolor="white [3201]" strokecolor="#f3533f [3209]" strokeweight="1pt"/>
            </w:pict>
          </mc:Fallback>
        </mc:AlternateContent>
      </w:r>
      <w:r w:rsidR="005B4A22">
        <w:t>Retrieve login details from data base…</w:t>
      </w:r>
    </w:p>
    <w:p w14:paraId="46DAC45E" w14:textId="0D17294A" w:rsidR="005B4A22" w:rsidRDefault="00B3138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97C28A" wp14:editId="203AD887">
                <wp:simplePos x="0" y="0"/>
                <wp:positionH relativeFrom="column">
                  <wp:posOffset>2661557</wp:posOffset>
                </wp:positionH>
                <wp:positionV relativeFrom="paragraph">
                  <wp:posOffset>255179</wp:posOffset>
                </wp:positionV>
                <wp:extent cx="1181100" cy="173243"/>
                <wp:effectExtent l="0" t="0" r="0" b="368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7324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94EF9" id="Straight Connector 3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5pt,20.1pt" to="302.5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" strokecolor="#f3866c [3207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70EBD" wp14:editId="44DF77A3">
                <wp:simplePos x="0" y="0"/>
                <wp:positionH relativeFrom="column">
                  <wp:posOffset>2661557</wp:posOffset>
                </wp:positionH>
                <wp:positionV relativeFrom="paragraph">
                  <wp:posOffset>157208</wp:posOffset>
                </wp:positionV>
                <wp:extent cx="1164772" cy="170409"/>
                <wp:effectExtent l="0" t="0" r="1651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772" cy="17040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23DFB" id="Straight Connector 3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5pt,12.4pt" to="301.2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" strokecolor="#5b9bd5 [3204]">
                <v:stroke dashstyle="dash"/>
              </v:line>
            </w:pict>
          </mc:Fallback>
        </mc:AlternateContent>
      </w:r>
      <w:r w:rsidR="005B4A22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AAB8ECB" wp14:editId="7CB8F586">
                <wp:simplePos x="0" y="0"/>
                <wp:positionH relativeFrom="column">
                  <wp:posOffset>2231390</wp:posOffset>
                </wp:positionH>
                <wp:positionV relativeFrom="paragraph">
                  <wp:posOffset>194945</wp:posOffset>
                </wp:positionV>
                <wp:extent cx="527957" cy="484414"/>
                <wp:effectExtent l="0" t="0" r="0" b="0"/>
                <wp:wrapNone/>
                <wp:docPr id="14" name="Graphic 13" descr="Databa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957" cy="484414"/>
                          <a:chOff x="0" y="0"/>
                          <a:chExt cx="914400" cy="914400"/>
                        </a:xfrm>
                      </wpg:grpSpPr>
                      <wps:wsp>
                        <wps:cNvPr id="15" name="Freeform: Shape 15"/>
                        <wps:cNvSpPr/>
                        <wps:spPr>
                          <a:xfrm>
                            <a:off x="183356" y="88106"/>
                            <a:ext cx="542925" cy="161925"/>
                          </a:xfrm>
                          <a:custGeom>
                            <a:avLst/>
                            <a:gdLst>
                              <a:gd name="connsiteX0" fmla="*/ 540544 w 542925"/>
                              <a:gd name="connsiteY0" fmla="*/ 83344 h 161925"/>
                              <a:gd name="connsiteX1" fmla="*/ 273844 w 542925"/>
                              <a:gd name="connsiteY1" fmla="*/ 159544 h 161925"/>
                              <a:gd name="connsiteX2" fmla="*/ 7144 w 542925"/>
                              <a:gd name="connsiteY2" fmla="*/ 83344 h 161925"/>
                              <a:gd name="connsiteX3" fmla="*/ 273844 w 542925"/>
                              <a:gd name="connsiteY3" fmla="*/ 7144 h 161925"/>
                              <a:gd name="connsiteX4" fmla="*/ 540544 w 542925"/>
                              <a:gd name="connsiteY4" fmla="*/ 83344 h 161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2925" h="161925">
                                <a:moveTo>
                                  <a:pt x="540544" y="83344"/>
                                </a:moveTo>
                                <a:cubicBezTo>
                                  <a:pt x="540544" y="125428"/>
                                  <a:pt x="421138" y="159544"/>
                                  <a:pt x="273844" y="159544"/>
                                </a:cubicBezTo>
                                <a:cubicBezTo>
                                  <a:pt x="126549" y="159544"/>
                                  <a:pt x="7144" y="125428"/>
                                  <a:pt x="7144" y="83344"/>
                                </a:cubicBezTo>
                                <a:cubicBezTo>
                                  <a:pt x="7144" y="41260"/>
                                  <a:pt x="126549" y="7144"/>
                                  <a:pt x="273844" y="7144"/>
                                </a:cubicBezTo>
                                <a:cubicBezTo>
                                  <a:pt x="421138" y="7144"/>
                                  <a:pt x="540544" y="41260"/>
                                  <a:pt x="540544" y="83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183356" y="202406"/>
                            <a:ext cx="542925" cy="238125"/>
                          </a:xfrm>
                          <a:custGeom>
                            <a:avLst/>
                            <a:gdLst>
                              <a:gd name="connsiteX0" fmla="*/ 464344 w 542925"/>
                              <a:gd name="connsiteY0" fmla="*/ 159544 h 238125"/>
                              <a:gd name="connsiteX1" fmla="*/ 445294 w 542925"/>
                              <a:gd name="connsiteY1" fmla="*/ 140494 h 238125"/>
                              <a:gd name="connsiteX2" fmla="*/ 464344 w 542925"/>
                              <a:gd name="connsiteY2" fmla="*/ 121444 h 238125"/>
                              <a:gd name="connsiteX3" fmla="*/ 483394 w 542925"/>
                              <a:gd name="connsiteY3" fmla="*/ 140494 h 238125"/>
                              <a:gd name="connsiteX4" fmla="*/ 464344 w 542925"/>
                              <a:gd name="connsiteY4" fmla="*/ 159544 h 238125"/>
                              <a:gd name="connsiteX5" fmla="*/ 273844 w 542925"/>
                              <a:gd name="connsiteY5" fmla="*/ 83344 h 238125"/>
                              <a:gd name="connsiteX6" fmla="*/ 7144 w 542925"/>
                              <a:gd name="connsiteY6" fmla="*/ 7144 h 238125"/>
                              <a:gd name="connsiteX7" fmla="*/ 7144 w 542925"/>
                              <a:gd name="connsiteY7" fmla="*/ 159544 h 238125"/>
                              <a:gd name="connsiteX8" fmla="*/ 273844 w 542925"/>
                              <a:gd name="connsiteY8" fmla="*/ 235744 h 238125"/>
                              <a:gd name="connsiteX9" fmla="*/ 540544 w 542925"/>
                              <a:gd name="connsiteY9" fmla="*/ 159544 h 238125"/>
                              <a:gd name="connsiteX10" fmla="*/ 540544 w 542925"/>
                              <a:gd name="connsiteY10" fmla="*/ 7144 h 238125"/>
                              <a:gd name="connsiteX11" fmla="*/ 273844 w 542925"/>
                              <a:gd name="connsiteY11" fmla="*/ 83344 h 238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42925" h="238125">
                                <a:moveTo>
                                  <a:pt x="464344" y="159544"/>
                                </a:moveTo>
                                <a:cubicBezTo>
                                  <a:pt x="452914" y="159544"/>
                                  <a:pt x="445294" y="151924"/>
                                  <a:pt x="445294" y="140494"/>
                                </a:cubicBezTo>
                                <a:cubicBezTo>
                                  <a:pt x="445294" y="129064"/>
                                  <a:pt x="452914" y="121444"/>
                                  <a:pt x="464344" y="121444"/>
                                </a:cubicBezTo>
                                <a:cubicBezTo>
                                  <a:pt x="475774" y="121444"/>
                                  <a:pt x="483394" y="129064"/>
                                  <a:pt x="483394" y="140494"/>
                                </a:cubicBezTo>
                                <a:cubicBezTo>
                                  <a:pt x="483394" y="151924"/>
                                  <a:pt x="475774" y="159544"/>
                                  <a:pt x="464344" y="159544"/>
                                </a:cubicBezTo>
                                <a:close/>
                                <a:moveTo>
                                  <a:pt x="273844" y="83344"/>
                                </a:moveTo>
                                <a:cubicBezTo>
                                  <a:pt x="127159" y="83344"/>
                                  <a:pt x="7144" y="49054"/>
                                  <a:pt x="7144" y="7144"/>
                                </a:cubicBezTo>
                                <a:lnTo>
                                  <a:pt x="7144" y="159544"/>
                                </a:lnTo>
                                <a:cubicBezTo>
                                  <a:pt x="7144" y="201454"/>
                                  <a:pt x="127159" y="235744"/>
                                  <a:pt x="273844" y="235744"/>
                                </a:cubicBezTo>
                                <a:cubicBezTo>
                                  <a:pt x="420529" y="235744"/>
                                  <a:pt x="540544" y="201454"/>
                                  <a:pt x="540544" y="159544"/>
                                </a:cubicBezTo>
                                <a:lnTo>
                                  <a:pt x="540544" y="7144"/>
                                </a:lnTo>
                                <a:cubicBezTo>
                                  <a:pt x="540544" y="49054"/>
                                  <a:pt x="420529" y="83344"/>
                                  <a:pt x="273844" y="83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183356" y="392906"/>
                            <a:ext cx="542925" cy="238125"/>
                          </a:xfrm>
                          <a:custGeom>
                            <a:avLst/>
                            <a:gdLst>
                              <a:gd name="connsiteX0" fmla="*/ 464344 w 542925"/>
                              <a:gd name="connsiteY0" fmla="*/ 159544 h 238125"/>
                              <a:gd name="connsiteX1" fmla="*/ 445294 w 542925"/>
                              <a:gd name="connsiteY1" fmla="*/ 140494 h 238125"/>
                              <a:gd name="connsiteX2" fmla="*/ 464344 w 542925"/>
                              <a:gd name="connsiteY2" fmla="*/ 121444 h 238125"/>
                              <a:gd name="connsiteX3" fmla="*/ 483394 w 542925"/>
                              <a:gd name="connsiteY3" fmla="*/ 140494 h 238125"/>
                              <a:gd name="connsiteX4" fmla="*/ 464344 w 542925"/>
                              <a:gd name="connsiteY4" fmla="*/ 159544 h 238125"/>
                              <a:gd name="connsiteX5" fmla="*/ 273844 w 542925"/>
                              <a:gd name="connsiteY5" fmla="*/ 83344 h 238125"/>
                              <a:gd name="connsiteX6" fmla="*/ 7144 w 542925"/>
                              <a:gd name="connsiteY6" fmla="*/ 7144 h 238125"/>
                              <a:gd name="connsiteX7" fmla="*/ 7144 w 542925"/>
                              <a:gd name="connsiteY7" fmla="*/ 159544 h 238125"/>
                              <a:gd name="connsiteX8" fmla="*/ 273844 w 542925"/>
                              <a:gd name="connsiteY8" fmla="*/ 235744 h 238125"/>
                              <a:gd name="connsiteX9" fmla="*/ 540544 w 542925"/>
                              <a:gd name="connsiteY9" fmla="*/ 159544 h 238125"/>
                              <a:gd name="connsiteX10" fmla="*/ 540544 w 542925"/>
                              <a:gd name="connsiteY10" fmla="*/ 7144 h 238125"/>
                              <a:gd name="connsiteX11" fmla="*/ 273844 w 542925"/>
                              <a:gd name="connsiteY11" fmla="*/ 83344 h 238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42925" h="238125">
                                <a:moveTo>
                                  <a:pt x="464344" y="159544"/>
                                </a:moveTo>
                                <a:cubicBezTo>
                                  <a:pt x="452914" y="159544"/>
                                  <a:pt x="445294" y="151924"/>
                                  <a:pt x="445294" y="140494"/>
                                </a:cubicBezTo>
                                <a:cubicBezTo>
                                  <a:pt x="445294" y="129064"/>
                                  <a:pt x="452914" y="121444"/>
                                  <a:pt x="464344" y="121444"/>
                                </a:cubicBezTo>
                                <a:cubicBezTo>
                                  <a:pt x="475774" y="121444"/>
                                  <a:pt x="483394" y="129064"/>
                                  <a:pt x="483394" y="140494"/>
                                </a:cubicBezTo>
                                <a:cubicBezTo>
                                  <a:pt x="483394" y="151924"/>
                                  <a:pt x="475774" y="159544"/>
                                  <a:pt x="464344" y="159544"/>
                                </a:cubicBezTo>
                                <a:close/>
                                <a:moveTo>
                                  <a:pt x="273844" y="83344"/>
                                </a:moveTo>
                                <a:cubicBezTo>
                                  <a:pt x="127159" y="83344"/>
                                  <a:pt x="7144" y="49054"/>
                                  <a:pt x="7144" y="7144"/>
                                </a:cubicBezTo>
                                <a:lnTo>
                                  <a:pt x="7144" y="159544"/>
                                </a:lnTo>
                                <a:cubicBezTo>
                                  <a:pt x="7144" y="201454"/>
                                  <a:pt x="127159" y="235744"/>
                                  <a:pt x="273844" y="235744"/>
                                </a:cubicBezTo>
                                <a:cubicBezTo>
                                  <a:pt x="420529" y="235744"/>
                                  <a:pt x="540544" y="201454"/>
                                  <a:pt x="540544" y="159544"/>
                                </a:cubicBezTo>
                                <a:lnTo>
                                  <a:pt x="540544" y="7144"/>
                                </a:lnTo>
                                <a:cubicBezTo>
                                  <a:pt x="540544" y="49054"/>
                                  <a:pt x="420529" y="83344"/>
                                  <a:pt x="273844" y="83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183356" y="583406"/>
                            <a:ext cx="542925" cy="238125"/>
                          </a:xfrm>
                          <a:custGeom>
                            <a:avLst/>
                            <a:gdLst>
                              <a:gd name="connsiteX0" fmla="*/ 464344 w 542925"/>
                              <a:gd name="connsiteY0" fmla="*/ 159544 h 238125"/>
                              <a:gd name="connsiteX1" fmla="*/ 445294 w 542925"/>
                              <a:gd name="connsiteY1" fmla="*/ 140494 h 238125"/>
                              <a:gd name="connsiteX2" fmla="*/ 464344 w 542925"/>
                              <a:gd name="connsiteY2" fmla="*/ 121444 h 238125"/>
                              <a:gd name="connsiteX3" fmla="*/ 483394 w 542925"/>
                              <a:gd name="connsiteY3" fmla="*/ 140494 h 238125"/>
                              <a:gd name="connsiteX4" fmla="*/ 464344 w 542925"/>
                              <a:gd name="connsiteY4" fmla="*/ 159544 h 238125"/>
                              <a:gd name="connsiteX5" fmla="*/ 273844 w 542925"/>
                              <a:gd name="connsiteY5" fmla="*/ 83344 h 238125"/>
                              <a:gd name="connsiteX6" fmla="*/ 7144 w 542925"/>
                              <a:gd name="connsiteY6" fmla="*/ 7144 h 238125"/>
                              <a:gd name="connsiteX7" fmla="*/ 7144 w 542925"/>
                              <a:gd name="connsiteY7" fmla="*/ 159544 h 238125"/>
                              <a:gd name="connsiteX8" fmla="*/ 273844 w 542925"/>
                              <a:gd name="connsiteY8" fmla="*/ 235744 h 238125"/>
                              <a:gd name="connsiteX9" fmla="*/ 540544 w 542925"/>
                              <a:gd name="connsiteY9" fmla="*/ 159544 h 238125"/>
                              <a:gd name="connsiteX10" fmla="*/ 540544 w 542925"/>
                              <a:gd name="connsiteY10" fmla="*/ 7144 h 238125"/>
                              <a:gd name="connsiteX11" fmla="*/ 273844 w 542925"/>
                              <a:gd name="connsiteY11" fmla="*/ 83344 h 238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42925" h="238125">
                                <a:moveTo>
                                  <a:pt x="464344" y="159544"/>
                                </a:moveTo>
                                <a:cubicBezTo>
                                  <a:pt x="452914" y="159544"/>
                                  <a:pt x="445294" y="151924"/>
                                  <a:pt x="445294" y="140494"/>
                                </a:cubicBezTo>
                                <a:cubicBezTo>
                                  <a:pt x="445294" y="129064"/>
                                  <a:pt x="452914" y="121444"/>
                                  <a:pt x="464344" y="121444"/>
                                </a:cubicBezTo>
                                <a:cubicBezTo>
                                  <a:pt x="475774" y="121444"/>
                                  <a:pt x="483394" y="129064"/>
                                  <a:pt x="483394" y="140494"/>
                                </a:cubicBezTo>
                                <a:cubicBezTo>
                                  <a:pt x="483394" y="151924"/>
                                  <a:pt x="475774" y="159544"/>
                                  <a:pt x="464344" y="159544"/>
                                </a:cubicBezTo>
                                <a:close/>
                                <a:moveTo>
                                  <a:pt x="273844" y="83344"/>
                                </a:moveTo>
                                <a:cubicBezTo>
                                  <a:pt x="127159" y="83344"/>
                                  <a:pt x="7144" y="49054"/>
                                  <a:pt x="7144" y="7144"/>
                                </a:cubicBezTo>
                                <a:lnTo>
                                  <a:pt x="7144" y="159544"/>
                                </a:lnTo>
                                <a:cubicBezTo>
                                  <a:pt x="7144" y="201454"/>
                                  <a:pt x="127159" y="235744"/>
                                  <a:pt x="273844" y="235744"/>
                                </a:cubicBezTo>
                                <a:cubicBezTo>
                                  <a:pt x="420529" y="235744"/>
                                  <a:pt x="540544" y="201454"/>
                                  <a:pt x="540544" y="159544"/>
                                </a:cubicBezTo>
                                <a:lnTo>
                                  <a:pt x="540544" y="7144"/>
                                </a:lnTo>
                                <a:cubicBezTo>
                                  <a:pt x="540544" y="49054"/>
                                  <a:pt x="420529" y="83344"/>
                                  <a:pt x="273844" y="83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FD1384" id="Graphic 13" o:spid="_x0000_s1026" alt="Database" style="position:absolute;margin-left:175.7pt;margin-top:15.35pt;width:41.55pt;height:38.15pt;z-index:251671552;mso-width-relative:margin;mso-height-relative:margin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">
                <v:shape id="Freeform: Shape 15" o:spid="_x0000_s1027" style="position:absolute;left:1833;top:881;width:5429;height:1619;visibility:visible;mso-wrap-style:square;v-text-anchor:middle" coordsize="542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" path="m540544,83344v,42084,-119406,76200,-266700,76200c126549,159544,7144,125428,7144,83344,7144,41260,126549,7144,273844,7144v147294,,266700,34116,266700,76200xe" fillcolor="black" stroked="f">
                  <v:stroke joinstyle="miter"/>
                  <v:path arrowok="t" o:connecttype="custom" o:connectlocs="540544,83344;273844,159544;7144,83344;273844,7144;540544,83344" o:connectangles="0,0,0,0,0"/>
                </v:shape>
                <v:shape id="Freeform: Shape 23" o:spid="_x0000_s1028" style="position:absolute;left:1833;top:2024;width:5429;height:2381;visibility:visible;mso-wrap-style:square;v-text-anchor:middle" coordsize="54292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" path="m464344,159544v-11430,,-19050,-7620,-19050,-19050c445294,129064,452914,121444,464344,121444v11430,,19050,7620,19050,19050c483394,151924,475774,159544,464344,159544xm273844,83344c127159,83344,7144,49054,7144,7144r,152400c7144,201454,127159,235744,273844,235744v146685,,266700,-34290,266700,-76200l540544,7144v,41910,-120015,76200,-266700,76200xe" fillcolor="black" stroked="f">
                  <v:stroke joinstyle="miter"/>
                  <v:path arrowok="t" o:connecttype="custom" o:connectlocs="464344,159544;445294,140494;464344,121444;483394,140494;464344,159544;273844,83344;7144,7144;7144,159544;273844,235744;540544,159544;540544,7144;273844,83344" o:connectangles="0,0,0,0,0,0,0,0,0,0,0,0"/>
                </v:shape>
                <v:shape id="Freeform: Shape 24" o:spid="_x0000_s1029" style="position:absolute;left:1833;top:3929;width:5429;height:2381;visibility:visible;mso-wrap-style:square;v-text-anchor:middle" coordsize="54292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" path="m464344,159544v-11430,,-19050,-7620,-19050,-19050c445294,129064,452914,121444,464344,121444v11430,,19050,7620,19050,19050c483394,151924,475774,159544,464344,159544xm273844,83344c127159,83344,7144,49054,7144,7144r,152400c7144,201454,127159,235744,273844,235744v146685,,266700,-34290,266700,-76200l540544,7144v,41910,-120015,76200,-266700,76200xe" fillcolor="black" stroked="f">
                  <v:stroke joinstyle="miter"/>
                  <v:path arrowok="t" o:connecttype="custom" o:connectlocs="464344,159544;445294,140494;464344,121444;483394,140494;464344,159544;273844,83344;7144,7144;7144,159544;273844,235744;540544,159544;540544,7144;273844,83344" o:connectangles="0,0,0,0,0,0,0,0,0,0,0,0"/>
                </v:shape>
                <v:shape id="Freeform: Shape 25" o:spid="_x0000_s1030" style="position:absolute;left:1833;top:5834;width:5429;height:2381;visibility:visible;mso-wrap-style:square;v-text-anchor:middle" coordsize="54292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" path="m464344,159544v-11430,,-19050,-7620,-19050,-19050c445294,129064,452914,121444,464344,121444v11430,,19050,7620,19050,19050c483394,151924,475774,159544,464344,159544xm273844,83344c127159,83344,7144,49054,7144,7144r,152400c7144,201454,127159,235744,273844,235744v146685,,266700,-34290,266700,-76200l540544,7144v,41910,-120015,76200,-266700,76200xe" fillcolor="black" stroked="f">
                  <v:stroke joinstyle="miter"/>
                  <v:path arrowok="t" o:connecttype="custom" o:connectlocs="464344,159544;445294,140494;464344,121444;483394,140494;464344,159544;273844,83344;7144,7144;7144,159544;273844,235744;540544,159544;540544,7144;273844,83344" o:connectangles="0,0,0,0,0,0,0,0,0,0,0,0"/>
                </v:shape>
              </v:group>
            </w:pict>
          </mc:Fallback>
        </mc:AlternateContent>
      </w:r>
      <w:r w:rsidR="005B4A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143C4B" wp14:editId="30AECD6A">
                <wp:simplePos x="0" y="0"/>
                <wp:positionH relativeFrom="column">
                  <wp:posOffset>174171</wp:posOffset>
                </wp:positionH>
                <wp:positionV relativeFrom="paragraph">
                  <wp:posOffset>15695</wp:posOffset>
                </wp:positionV>
                <wp:extent cx="1289958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95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AF7C2" w14:textId="0DDE5936" w:rsidR="0069516C" w:rsidRPr="005B4A22" w:rsidRDefault="0069516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E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B4A22">
                              <w:rPr>
                                <w:color w:val="000000" w:themeColor="text1"/>
                                <w:sz w:val="16"/>
                                <w:szCs w:val="16"/>
                                <w:lang w:val="en-IE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Sign up!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3C4B" id="Text Box 11" o:spid="_x0000_s1030" type="#_x0000_t202" style="position:absolute;margin-left:13.7pt;margin-top:1.25pt;width:101.5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" filled="f" stroked="f" strokeweight="1pt">
                <v:textbox>
                  <w:txbxContent>
                    <w:p w14:paraId="0ACAF7C2" w14:textId="0DDE5936" w:rsidR="0069516C" w:rsidRPr="005B4A22" w:rsidRDefault="0069516C">
                      <w:pPr>
                        <w:rPr>
                          <w:color w:val="000000" w:themeColor="text1"/>
                          <w:sz w:val="16"/>
                          <w:szCs w:val="16"/>
                          <w:lang w:val="en-IE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B4A22">
                        <w:rPr>
                          <w:color w:val="000000" w:themeColor="text1"/>
                          <w:sz w:val="16"/>
                          <w:szCs w:val="16"/>
                          <w:lang w:val="en-IE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Sign up!</w:t>
                      </w:r>
                    </w:p>
                  </w:txbxContent>
                </v:textbox>
              </v:shape>
            </w:pict>
          </mc:Fallback>
        </mc:AlternateContent>
      </w:r>
      <w:r w:rsidR="005B4A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5EC94" wp14:editId="151A37E5">
                <wp:simplePos x="0" y="0"/>
                <wp:positionH relativeFrom="column">
                  <wp:posOffset>310243</wp:posOffset>
                </wp:positionH>
                <wp:positionV relativeFrom="paragraph">
                  <wp:posOffset>244294</wp:posOffset>
                </wp:positionV>
                <wp:extent cx="772886" cy="190500"/>
                <wp:effectExtent l="0" t="0" r="2730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886" cy="190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5AE3A0" id="Rectangle: Rounded Corners 7" o:spid="_x0000_s1026" style="position:absolute;margin-left:24.45pt;margin-top:19.25pt;width:60.8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" filled="f" strokecolor="#1f4d78 [1604]" strokeweight="1pt">
                <v:stroke joinstyle="miter"/>
              </v:roundrect>
            </w:pict>
          </mc:Fallback>
        </mc:AlternateContent>
      </w:r>
      <w:r w:rsidR="005B4A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8CE07" wp14:editId="53B8B8A3">
                <wp:simplePos x="0" y="0"/>
                <wp:positionH relativeFrom="column">
                  <wp:posOffset>223157</wp:posOffset>
                </wp:positionH>
                <wp:positionV relativeFrom="paragraph">
                  <wp:posOffset>15694</wp:posOffset>
                </wp:positionV>
                <wp:extent cx="925286" cy="1289957"/>
                <wp:effectExtent l="0" t="0" r="2730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86" cy="12899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FD6DE" id="Rectangle 6" o:spid="_x0000_s1026" style="position:absolute;margin-left:17.55pt;margin-top:1.25pt;width:72.85pt;height:101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" filled="f" strokecolor="#1f4d78 [1604]" strokeweight="1pt"/>
            </w:pict>
          </mc:Fallback>
        </mc:AlternateContent>
      </w:r>
    </w:p>
    <w:p w14:paraId="45A0AC23" w14:textId="37BD49E0" w:rsidR="005B4A22" w:rsidRDefault="00B3138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C21AA5" wp14:editId="37B81C3B">
                <wp:simplePos x="0" y="0"/>
                <wp:positionH relativeFrom="column">
                  <wp:posOffset>1126670</wp:posOffset>
                </wp:positionH>
                <wp:positionV relativeFrom="paragraph">
                  <wp:posOffset>222885</wp:posOffset>
                </wp:positionV>
                <wp:extent cx="1197429" cy="146957"/>
                <wp:effectExtent l="0" t="76200" r="0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429" cy="1469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37B1D" id="Straight Connector 2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pt,17.55pt" to="183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" strokecolor="#f3866c [3207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16D00B" wp14:editId="3F9437FB">
                <wp:simplePos x="0" y="0"/>
                <wp:positionH relativeFrom="column">
                  <wp:posOffset>1083038</wp:posOffset>
                </wp:positionH>
                <wp:positionV relativeFrom="paragraph">
                  <wp:posOffset>70485</wp:posOffset>
                </wp:positionV>
                <wp:extent cx="1254344" cy="54429"/>
                <wp:effectExtent l="0" t="38100" r="41275" b="984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344" cy="5442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8B4DF" id="Straight Connector 2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pt,5.55pt" to="184.0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" strokecolor="#5b9bd5 [3204]">
                <v:stroke endarrow="open"/>
              </v:line>
            </w:pict>
          </mc:Fallback>
        </mc:AlternateContent>
      </w:r>
      <w:r w:rsidR="005B4A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8FF3A" wp14:editId="7DFB5229">
                <wp:simplePos x="0" y="0"/>
                <wp:positionH relativeFrom="column">
                  <wp:posOffset>309789</wp:posOffset>
                </wp:positionH>
                <wp:positionV relativeFrom="paragraph">
                  <wp:posOffset>254907</wp:posOffset>
                </wp:positionV>
                <wp:extent cx="772886" cy="190500"/>
                <wp:effectExtent l="0" t="0" r="2730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886" cy="190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A281A2" id="Rectangle: Rounded Corners 9" o:spid="_x0000_s1026" style="position:absolute;margin-left:24.4pt;margin-top:20.05pt;width:60.8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" filled="f" strokecolor="#1f4d78 [1604]" strokeweight="1pt">
                <v:stroke joinstyle="miter"/>
              </v:roundrect>
            </w:pict>
          </mc:Fallback>
        </mc:AlternateContent>
      </w:r>
      <w:r w:rsidR="005B4A22">
        <w:t xml:space="preserve">           </w:t>
      </w:r>
      <w:proofErr w:type="gramStart"/>
      <w:r w:rsidR="005B4A22">
        <w:t>Email..</w:t>
      </w:r>
      <w:proofErr w:type="gramEnd"/>
    </w:p>
    <w:p w14:paraId="3DEF22B1" w14:textId="1A590027" w:rsidR="005B4A22" w:rsidRDefault="008A6B2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67A4D1" wp14:editId="165AEF42">
                <wp:simplePos x="0" y="0"/>
                <wp:positionH relativeFrom="column">
                  <wp:posOffset>1137557</wp:posOffset>
                </wp:positionH>
                <wp:positionV relativeFrom="paragraph">
                  <wp:posOffset>113756</wp:posOffset>
                </wp:positionV>
                <wp:extent cx="1344386" cy="1464128"/>
                <wp:effectExtent l="38100" t="0" r="27305" b="603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386" cy="146412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CF268" id="Straight Connector 4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8.95pt" to="195.4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" strokecolor="#f3866c [3207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F4C3E1" wp14:editId="52309A67">
                <wp:simplePos x="0" y="0"/>
                <wp:positionH relativeFrom="column">
                  <wp:posOffset>1082131</wp:posOffset>
                </wp:positionH>
                <wp:positionV relativeFrom="paragraph">
                  <wp:posOffset>102416</wp:posOffset>
                </wp:positionV>
                <wp:extent cx="1235528" cy="1094286"/>
                <wp:effectExtent l="38100" t="0" r="22225" b="488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528" cy="109428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5343E" id="Straight Connector 4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8.05pt" to="182.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" strokecolor="#86bb40 [3205]">
                <v:stroke endarrow="open"/>
              </v:line>
            </w:pict>
          </mc:Fallback>
        </mc:AlternateContent>
      </w:r>
      <w:r w:rsidR="00B313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E37DDC" wp14:editId="5CBD32B6">
                <wp:simplePos x="0" y="0"/>
                <wp:positionH relativeFrom="column">
                  <wp:posOffset>2650695</wp:posOffset>
                </wp:positionH>
                <wp:positionV relativeFrom="paragraph">
                  <wp:posOffset>15784</wp:posOffset>
                </wp:positionV>
                <wp:extent cx="1153862" cy="555172"/>
                <wp:effectExtent l="0" t="0" r="27305" b="355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862" cy="55517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20001" id="Straight Connector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1.25pt" to="299.5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" strokecolor="#86bb40 [3205]">
                <v:stroke dashstyle="dash"/>
              </v:line>
            </w:pict>
          </mc:Fallback>
        </mc:AlternateContent>
      </w:r>
      <w:r w:rsidR="00B313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07AF6B" wp14:editId="375F43EA">
                <wp:simplePos x="0" y="0"/>
                <wp:positionH relativeFrom="column">
                  <wp:posOffset>1132114</wp:posOffset>
                </wp:positionH>
                <wp:positionV relativeFrom="paragraph">
                  <wp:posOffset>32113</wp:posOffset>
                </wp:positionV>
                <wp:extent cx="1164772" cy="359228"/>
                <wp:effectExtent l="0" t="57150" r="0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772" cy="35922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9FF83" id="Straight Connector 3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5pt,2.55pt" to="180.8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" strokecolor="#5b9bd5 [3204]">
                <v:stroke endarrow="open"/>
              </v:line>
            </w:pict>
          </mc:Fallback>
        </mc:AlternateContent>
      </w:r>
      <w:r w:rsidR="005B4A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F9B6F" wp14:editId="71F2E908">
                <wp:simplePos x="0" y="0"/>
                <wp:positionH relativeFrom="column">
                  <wp:posOffset>3847647</wp:posOffset>
                </wp:positionH>
                <wp:positionV relativeFrom="paragraph">
                  <wp:posOffset>238397</wp:posOffset>
                </wp:positionV>
                <wp:extent cx="527957" cy="685800"/>
                <wp:effectExtent l="0" t="0" r="2476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57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2F5EB" id="Rectangle 27" o:spid="_x0000_s1026" style="position:absolute;margin-left:302.95pt;margin-top:18.75pt;width:41.5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" filled="f" strokecolor="#00b050" strokeweight="1pt"/>
            </w:pict>
          </mc:Fallback>
        </mc:AlternateContent>
      </w:r>
      <w:r w:rsidR="005B4A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C5B375" wp14:editId="3DFAB621">
                <wp:simplePos x="0" y="0"/>
                <wp:positionH relativeFrom="column">
                  <wp:posOffset>309789</wp:posOffset>
                </wp:positionH>
                <wp:positionV relativeFrom="paragraph">
                  <wp:posOffset>260078</wp:posOffset>
                </wp:positionV>
                <wp:extent cx="772886" cy="190500"/>
                <wp:effectExtent l="0" t="0" r="2730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886" cy="190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CC0D4F" id="Rectangle: Rounded Corners 10" o:spid="_x0000_s1026" style="position:absolute;margin-left:24.4pt;margin-top:20.5pt;width:60.8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" filled="f" strokecolor="#1f4d78 [1604]" strokeweight="1pt">
                <v:stroke joinstyle="miter"/>
              </v:roundrect>
            </w:pict>
          </mc:Fallback>
        </mc:AlternateContent>
      </w:r>
      <w:r w:rsidR="005B4A22">
        <w:t xml:space="preserve">          </w:t>
      </w:r>
      <w:proofErr w:type="gramStart"/>
      <w:r w:rsidR="005B4A22">
        <w:t>Password..</w:t>
      </w:r>
      <w:proofErr w:type="gramEnd"/>
    </w:p>
    <w:p w14:paraId="589BE9DB" w14:textId="04E64061" w:rsidR="005B4A22" w:rsidRDefault="00B3138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E69CEB" wp14:editId="1450D1EA">
                <wp:simplePos x="0" y="0"/>
                <wp:positionH relativeFrom="column">
                  <wp:posOffset>3831228</wp:posOffset>
                </wp:positionH>
                <wp:positionV relativeFrom="paragraph">
                  <wp:posOffset>5261</wp:posOffset>
                </wp:positionV>
                <wp:extent cx="642257" cy="223157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257" cy="223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5EFD8" w14:textId="5D774976" w:rsidR="0069516C" w:rsidRPr="00B31387" w:rsidRDefault="0069516C">
                            <w:pPr>
                              <w:rPr>
                                <w:sz w:val="8"/>
                                <w:szCs w:val="8"/>
                                <w:lang w:val="en-IE"/>
                              </w:rPr>
                            </w:pPr>
                            <w:r w:rsidRPr="00B31387">
                              <w:rPr>
                                <w:sz w:val="8"/>
                                <w:szCs w:val="8"/>
                                <w:lang w:val="en-IE"/>
                              </w:rPr>
                              <w:t>User</w:t>
                            </w:r>
                            <w:r>
                              <w:rPr>
                                <w:sz w:val="8"/>
                                <w:szCs w:val="8"/>
                                <w:lang w:val="en-IE"/>
                              </w:rPr>
                              <w:t xml:space="preserve"> </w:t>
                            </w:r>
                            <w:r w:rsidRPr="00B31387">
                              <w:rPr>
                                <w:sz w:val="8"/>
                                <w:szCs w:val="8"/>
                                <w:lang w:val="en-IE"/>
                              </w:rPr>
                              <w:t>info</w:t>
                            </w:r>
                            <w:r>
                              <w:rPr>
                                <w:sz w:val="8"/>
                                <w:szCs w:val="8"/>
                                <w:lang w:val="en-IE"/>
                              </w:rPr>
                              <w:t>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9CEB" id="Text Box 38" o:spid="_x0000_s1031" type="#_x0000_t202" style="position:absolute;margin-left:301.65pt;margin-top:.4pt;width:50.55pt;height:1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" filled="f" stroked="f" strokeweight=".5pt">
                <v:textbox>
                  <w:txbxContent>
                    <w:p w14:paraId="29B5EFD8" w14:textId="5D774976" w:rsidR="0069516C" w:rsidRPr="00B31387" w:rsidRDefault="0069516C">
                      <w:pPr>
                        <w:rPr>
                          <w:sz w:val="8"/>
                          <w:szCs w:val="8"/>
                          <w:lang w:val="en-IE"/>
                        </w:rPr>
                      </w:pPr>
                      <w:r w:rsidRPr="00B31387">
                        <w:rPr>
                          <w:sz w:val="8"/>
                          <w:szCs w:val="8"/>
                          <w:lang w:val="en-IE"/>
                        </w:rPr>
                        <w:t>User</w:t>
                      </w:r>
                      <w:r>
                        <w:rPr>
                          <w:sz w:val="8"/>
                          <w:szCs w:val="8"/>
                          <w:lang w:val="en-IE"/>
                        </w:rPr>
                        <w:t xml:space="preserve"> </w:t>
                      </w:r>
                      <w:r w:rsidRPr="00B31387">
                        <w:rPr>
                          <w:sz w:val="8"/>
                          <w:szCs w:val="8"/>
                          <w:lang w:val="en-IE"/>
                        </w:rPr>
                        <w:t>info</w:t>
                      </w:r>
                      <w:r>
                        <w:rPr>
                          <w:sz w:val="8"/>
                          <w:szCs w:val="8"/>
                          <w:lang w:val="en-IE"/>
                        </w:rPr>
                        <w:t>rmation</w:t>
                      </w:r>
                    </w:p>
                  </w:txbxContent>
                </v:textbox>
              </v:shape>
            </w:pict>
          </mc:Fallback>
        </mc:AlternateContent>
      </w:r>
      <w:r w:rsidR="005B4A22">
        <w:t xml:space="preserve">           Username…</w:t>
      </w:r>
    </w:p>
    <w:p w14:paraId="4952CA65" w14:textId="754EC586" w:rsidR="005B4A22" w:rsidRDefault="005B4A22">
      <w:r>
        <w:t xml:space="preserve">         DONE</w:t>
      </w:r>
    </w:p>
    <w:p w14:paraId="0399D04A" w14:textId="774E6B69" w:rsidR="005B4A22" w:rsidRDefault="00B3138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DF2293" wp14:editId="1EF237DB">
                <wp:simplePos x="0" y="0"/>
                <wp:positionH relativeFrom="column">
                  <wp:posOffset>217714</wp:posOffset>
                </wp:positionH>
                <wp:positionV relativeFrom="paragraph">
                  <wp:posOffset>179524</wp:posOffset>
                </wp:positionV>
                <wp:extent cx="957943" cy="1289957"/>
                <wp:effectExtent l="0" t="0" r="1397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12899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46D72" id="Rectangle 39" o:spid="_x0000_s1026" style="position:absolute;margin-left:17.15pt;margin-top:14.15pt;width:75.45pt;height:101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" filled="f" strokecolor="#1f4d78 [1604]" strokeweight="1pt"/>
            </w:pict>
          </mc:Fallback>
        </mc:AlternateContent>
      </w:r>
    </w:p>
    <w:p w14:paraId="32C697DF" w14:textId="167B9AE6" w:rsidR="00B31387" w:rsidRDefault="00B3138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4D7409" wp14:editId="5335F86F">
                <wp:simplePos x="0" y="0"/>
                <wp:positionH relativeFrom="column">
                  <wp:posOffset>255814</wp:posOffset>
                </wp:positionH>
                <wp:positionV relativeFrom="paragraph">
                  <wp:posOffset>71029</wp:posOffset>
                </wp:positionV>
                <wp:extent cx="1050471" cy="2286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471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A3E8F" w14:textId="1BE22931" w:rsidR="0069516C" w:rsidRPr="00B31387" w:rsidRDefault="0069516C">
                            <w:pPr>
                              <w:rPr>
                                <w:sz w:val="12"/>
                                <w:szCs w:val="12"/>
                                <w:lang w:val="en-IE"/>
                              </w:rPr>
                            </w:pPr>
                            <w:r w:rsidRPr="00B31387">
                              <w:rPr>
                                <w:sz w:val="12"/>
                                <w:szCs w:val="12"/>
                                <w:lang w:val="en-IE"/>
                              </w:rPr>
                              <w:t>Username /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D7409" id="Text Box 43" o:spid="_x0000_s1032" type="#_x0000_t202" style="position:absolute;margin-left:20.15pt;margin-top:5.6pt;width:82.7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" filled="f" stroked="f" strokeweight=".5pt">
                <v:textbox>
                  <w:txbxContent>
                    <w:p w14:paraId="352A3E8F" w14:textId="1BE22931" w:rsidR="0069516C" w:rsidRPr="00B31387" w:rsidRDefault="0069516C">
                      <w:pPr>
                        <w:rPr>
                          <w:sz w:val="12"/>
                          <w:szCs w:val="12"/>
                          <w:lang w:val="en-IE"/>
                        </w:rPr>
                      </w:pPr>
                      <w:r w:rsidRPr="00B31387">
                        <w:rPr>
                          <w:sz w:val="12"/>
                          <w:szCs w:val="12"/>
                          <w:lang w:val="en-IE"/>
                        </w:rPr>
                        <w:t>Username / 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F37FF" wp14:editId="3E850C05">
                <wp:simplePos x="0" y="0"/>
                <wp:positionH relativeFrom="column">
                  <wp:posOffset>315686</wp:posOffset>
                </wp:positionH>
                <wp:positionV relativeFrom="paragraph">
                  <wp:posOffset>32657</wp:posOffset>
                </wp:positionV>
                <wp:extent cx="767443" cy="234043"/>
                <wp:effectExtent l="0" t="0" r="13970" b="1397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43" cy="23404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DDA9B9" id="Rectangle: Rounded Corners 40" o:spid="_x0000_s1026" style="position:absolute;margin-left:24.85pt;margin-top:2.55pt;width:60.45pt;height:18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" filled="f" strokecolor="#1f4d78 [1604]" strokeweight="1pt">
                <v:stroke joinstyle="miter"/>
              </v:roundrect>
            </w:pict>
          </mc:Fallback>
        </mc:AlternateContent>
      </w:r>
      <w:r>
        <w:t xml:space="preserve">           </w:t>
      </w:r>
    </w:p>
    <w:p w14:paraId="7A260646" w14:textId="2C53DF02" w:rsidR="00B31387" w:rsidRDefault="008A6B2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99D692" wp14:editId="289F1F87">
                <wp:simplePos x="0" y="0"/>
                <wp:positionH relativeFrom="column">
                  <wp:posOffset>255814</wp:posOffset>
                </wp:positionH>
                <wp:positionV relativeFrom="paragraph">
                  <wp:posOffset>157843</wp:posOffset>
                </wp:positionV>
                <wp:extent cx="1121229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22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88954" w14:textId="4B5EDD93" w:rsidR="0069516C" w:rsidRPr="008A6B2C" w:rsidRDefault="0069516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D692" id="Text Box 44" o:spid="_x0000_s1033" type="#_x0000_t202" style="position:absolute;margin-left:20.15pt;margin-top:12.45pt;width:88.3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" filled="f" stroked="f" strokeweight=".5pt">
                <v:textbox>
                  <w:txbxContent>
                    <w:p w14:paraId="4E688954" w14:textId="4B5EDD93" w:rsidR="0069516C" w:rsidRPr="008A6B2C" w:rsidRDefault="0069516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B313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BF0A0A" wp14:editId="61618C70">
                <wp:simplePos x="0" y="0"/>
                <wp:positionH relativeFrom="column">
                  <wp:posOffset>304800</wp:posOffset>
                </wp:positionH>
                <wp:positionV relativeFrom="paragraph">
                  <wp:posOffset>169091</wp:posOffset>
                </wp:positionV>
                <wp:extent cx="789214" cy="239486"/>
                <wp:effectExtent l="0" t="0" r="11430" b="2730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214" cy="23948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C9CB64" id="Rectangle: Rounded Corners 41" o:spid="_x0000_s1026" style="position:absolute;margin-left:24pt;margin-top:13.3pt;width:62.15pt;height:18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" filled="f" strokecolor="#1f4d78 [1604]" strokeweight="1pt">
                <v:stroke joinstyle="miter"/>
              </v:roundrect>
            </w:pict>
          </mc:Fallback>
        </mc:AlternateContent>
      </w:r>
    </w:p>
    <w:p w14:paraId="62E61EA2" w14:textId="31322915" w:rsidR="00B31387" w:rsidRDefault="00B31387"/>
    <w:p w14:paraId="6C5EEA9C" w14:textId="3999831B" w:rsidR="00B31387" w:rsidRDefault="008A6B2C">
      <w:r>
        <w:tab/>
        <w:t>LOGIN!</w:t>
      </w:r>
    </w:p>
    <w:p w14:paraId="51476B43" w14:textId="77777777" w:rsidR="008A6B2C" w:rsidRDefault="008A6B2C"/>
    <w:p w14:paraId="532DBB7D" w14:textId="1123DBA2" w:rsidR="006D674B" w:rsidRDefault="008A6B2C">
      <w:pPr>
        <w:pStyle w:val="Heading2"/>
      </w:pPr>
      <w:r>
        <w:t>UI DESIGN</w:t>
      </w:r>
    </w:p>
    <w:p w14:paraId="27AD9159" w14:textId="77B3BEC2" w:rsidR="008A6B2C" w:rsidRDefault="008A6B2C" w:rsidP="008A6B2C">
      <w:r>
        <w:t>Aims</w:t>
      </w:r>
    </w:p>
    <w:p w14:paraId="69B5A30F" w14:textId="001397B8" w:rsidR="000C0047" w:rsidRDefault="000C0047" w:rsidP="000C0047">
      <w:pPr>
        <w:pStyle w:val="ListParagraph"/>
        <w:numPr>
          <w:ilvl w:val="0"/>
          <w:numId w:val="8"/>
        </w:numPr>
      </w:pPr>
      <w:r>
        <w:t>Fast - Flow</w:t>
      </w:r>
    </w:p>
    <w:p w14:paraId="637040DC" w14:textId="4272E213" w:rsidR="000C0047" w:rsidRDefault="000C0047" w:rsidP="000C0047">
      <w:pPr>
        <w:pStyle w:val="ListParagraph"/>
        <w:numPr>
          <w:ilvl w:val="0"/>
          <w:numId w:val="8"/>
        </w:numPr>
      </w:pPr>
      <w:r>
        <w:t>Dynamic</w:t>
      </w:r>
    </w:p>
    <w:p w14:paraId="4C57CE3D" w14:textId="5F8C1D74" w:rsidR="000C0047" w:rsidRDefault="000C0047" w:rsidP="000C0047">
      <w:pPr>
        <w:pStyle w:val="ListParagraph"/>
        <w:numPr>
          <w:ilvl w:val="0"/>
          <w:numId w:val="8"/>
        </w:numPr>
      </w:pPr>
      <w:r>
        <w:t>Themed</w:t>
      </w:r>
    </w:p>
    <w:p w14:paraId="1D52CBE0" w14:textId="48A8F2BE" w:rsidR="000C0047" w:rsidRPr="008A6B2C" w:rsidRDefault="000C0047" w:rsidP="000C0047">
      <w:pPr>
        <w:pStyle w:val="ListParagraph"/>
        <w:numPr>
          <w:ilvl w:val="0"/>
          <w:numId w:val="8"/>
        </w:numPr>
      </w:pPr>
      <w:r>
        <w:t>Attractive</w:t>
      </w:r>
    </w:p>
    <w:p w14:paraId="2C1EBEE6" w14:textId="60C41445" w:rsidR="006D674B" w:rsidRDefault="000C0047">
      <w:pPr>
        <w:pStyle w:val="Heading2"/>
      </w:pPr>
      <w:r>
        <w:t>Core Programming</w:t>
      </w:r>
    </w:p>
    <w:p w14:paraId="34F0C050" w14:textId="7D45C354" w:rsidR="000C0047" w:rsidRDefault="000C0047">
      <w:r>
        <w:t>Language: Java</w:t>
      </w:r>
    </w:p>
    <w:p w14:paraId="405CCC06" w14:textId="77777777" w:rsidR="000C0047" w:rsidRDefault="000C0047"/>
    <w:p w14:paraId="69B6C090" w14:textId="0CD24706" w:rsidR="006D674B" w:rsidRDefault="00011E87">
      <w:pPr>
        <w:pStyle w:val="Heading2"/>
      </w:pPr>
      <w:r>
        <w:t>Debugging</w:t>
      </w:r>
    </w:p>
    <w:p w14:paraId="787F352E" w14:textId="739312C4" w:rsidR="006D674B" w:rsidRDefault="00011E87">
      <w:r>
        <w:t>Done by programmers</w:t>
      </w:r>
    </w:p>
    <w:p w14:paraId="6C43F085" w14:textId="435351B2" w:rsidR="00011E87" w:rsidRDefault="00011E87">
      <w:r>
        <w:t xml:space="preserve">Use these test cases to debug the application </w:t>
      </w:r>
    </w:p>
    <w:p w14:paraId="6E720230" w14:textId="6C2368F3" w:rsidR="00011E87" w:rsidRDefault="00267EE4">
      <w:r>
        <w:t xml:space="preserve">Login </w:t>
      </w:r>
      <w:r w:rsidR="00011E87">
        <w:t>Test Classes</w:t>
      </w:r>
    </w:p>
    <w:tbl>
      <w:tblPr>
        <w:tblStyle w:val="ProjectScopeTable"/>
        <w:tblW w:w="0" w:type="auto"/>
        <w:tblInd w:w="279" w:type="dxa"/>
        <w:tblLook w:val="04A0" w:firstRow="1" w:lastRow="0" w:firstColumn="1" w:lastColumn="0" w:noHBand="0" w:noVBand="1"/>
      </w:tblPr>
      <w:tblGrid>
        <w:gridCol w:w="1598"/>
        <w:gridCol w:w="3080"/>
      </w:tblGrid>
      <w:tr w:rsidR="00011E87" w14:paraId="4CE7445F" w14:textId="77777777" w:rsidTr="00DE4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1598" w:type="dxa"/>
          </w:tcPr>
          <w:p w14:paraId="4D83E1C2" w14:textId="0E4702C5" w:rsidR="00011E87" w:rsidRDefault="00011E87">
            <w:r>
              <w:t xml:space="preserve">Test class no. </w:t>
            </w:r>
          </w:p>
        </w:tc>
        <w:tc>
          <w:tcPr>
            <w:tcW w:w="3080" w:type="dxa"/>
          </w:tcPr>
          <w:p w14:paraId="5778B5E7" w14:textId="554200FA" w:rsidR="00011E87" w:rsidRDefault="00011E87">
            <w:r>
              <w:t>1</w:t>
            </w:r>
          </w:p>
        </w:tc>
      </w:tr>
      <w:tr w:rsidR="00DE4F42" w14:paraId="1E8FDB20" w14:textId="77777777" w:rsidTr="00DE4F42">
        <w:trPr>
          <w:trHeight w:val="342"/>
        </w:trPr>
        <w:tc>
          <w:tcPr>
            <w:tcW w:w="1598" w:type="dxa"/>
          </w:tcPr>
          <w:p w14:paraId="3C815111" w14:textId="7A7ED66B" w:rsidR="00DE4F42" w:rsidRDefault="00DE4F42">
            <w:r>
              <w:t>Title</w:t>
            </w:r>
          </w:p>
        </w:tc>
        <w:tc>
          <w:tcPr>
            <w:tcW w:w="3080" w:type="dxa"/>
          </w:tcPr>
          <w:p w14:paraId="480FBB43" w14:textId="53047A1C" w:rsidR="00DE4F42" w:rsidRDefault="00DE4F42">
            <w:r>
              <w:t>Login</w:t>
            </w:r>
          </w:p>
        </w:tc>
      </w:tr>
      <w:tr w:rsidR="00011E87" w14:paraId="5A2376D1" w14:textId="77777777" w:rsidTr="00DE4F42">
        <w:trPr>
          <w:trHeight w:val="347"/>
        </w:trPr>
        <w:tc>
          <w:tcPr>
            <w:tcW w:w="1598" w:type="dxa"/>
          </w:tcPr>
          <w:p w14:paraId="5F36C81A" w14:textId="169DF46D" w:rsidR="00011E87" w:rsidRDefault="00DE4F42">
            <w:r>
              <w:t>Description</w:t>
            </w:r>
          </w:p>
        </w:tc>
        <w:tc>
          <w:tcPr>
            <w:tcW w:w="3080" w:type="dxa"/>
          </w:tcPr>
          <w:p w14:paraId="53A7743F" w14:textId="0B68365F" w:rsidR="00011E87" w:rsidRDefault="00DE4F42">
            <w:r>
              <w:t>All required Fields entered</w:t>
            </w:r>
          </w:p>
        </w:tc>
      </w:tr>
      <w:tr w:rsidR="00011E87" w14:paraId="26DF8B22" w14:textId="77777777" w:rsidTr="00DE4F42">
        <w:trPr>
          <w:trHeight w:val="342"/>
        </w:trPr>
        <w:tc>
          <w:tcPr>
            <w:tcW w:w="1598" w:type="dxa"/>
          </w:tcPr>
          <w:p w14:paraId="1D921947" w14:textId="089656D0" w:rsidR="00011E87" w:rsidRDefault="00DE4F42">
            <w:r>
              <w:t>Validity</w:t>
            </w:r>
          </w:p>
        </w:tc>
        <w:tc>
          <w:tcPr>
            <w:tcW w:w="3080" w:type="dxa"/>
          </w:tcPr>
          <w:p w14:paraId="08E07B1C" w14:textId="1B56A313" w:rsidR="00011E87" w:rsidRDefault="00DE4F42">
            <w:r>
              <w:t>Valid</w:t>
            </w:r>
          </w:p>
        </w:tc>
      </w:tr>
      <w:tr w:rsidR="00DE4F42" w:rsidRPr="00DE4F42" w14:paraId="6EA30917" w14:textId="77777777" w:rsidTr="00DE4F42">
        <w:trPr>
          <w:trHeight w:val="342"/>
        </w:trPr>
        <w:tc>
          <w:tcPr>
            <w:tcW w:w="1598" w:type="dxa"/>
          </w:tcPr>
          <w:p w14:paraId="68E96666" w14:textId="37C94F93" w:rsidR="00011E87" w:rsidRDefault="00DE4F42">
            <w:r>
              <w:t>Example</w:t>
            </w:r>
          </w:p>
        </w:tc>
        <w:tc>
          <w:tcPr>
            <w:tcW w:w="3080" w:type="dxa"/>
          </w:tcPr>
          <w:p w14:paraId="5F550F5E" w14:textId="77777777" w:rsidR="00011E87" w:rsidRDefault="00DE4F42">
            <w:pPr>
              <w:rPr>
                <w:color w:val="FF0000"/>
              </w:rPr>
            </w:pPr>
            <w:r>
              <w:rPr>
                <w:color w:val="FF0000"/>
              </w:rPr>
              <w:t>Username: ollie2224</w:t>
            </w:r>
          </w:p>
          <w:p w14:paraId="5D0A4918" w14:textId="2F479D0B" w:rsidR="00DE4F42" w:rsidRPr="00DE4F42" w:rsidRDefault="00DE4F42">
            <w:pPr>
              <w:rPr>
                <w:color w:val="FF0000"/>
              </w:rPr>
            </w:pPr>
            <w:r>
              <w:rPr>
                <w:color w:val="FF0000"/>
              </w:rPr>
              <w:t>Password: **********</w:t>
            </w:r>
          </w:p>
        </w:tc>
      </w:tr>
    </w:tbl>
    <w:p w14:paraId="5F09948A" w14:textId="32F86C6E" w:rsidR="00011E87" w:rsidRDefault="00011E87"/>
    <w:tbl>
      <w:tblPr>
        <w:tblStyle w:val="ProjectScopeTable"/>
        <w:tblW w:w="0" w:type="auto"/>
        <w:tblInd w:w="279" w:type="dxa"/>
        <w:tblLook w:val="04A0" w:firstRow="1" w:lastRow="0" w:firstColumn="1" w:lastColumn="0" w:noHBand="0" w:noVBand="1"/>
      </w:tblPr>
      <w:tblGrid>
        <w:gridCol w:w="1598"/>
        <w:gridCol w:w="3080"/>
      </w:tblGrid>
      <w:tr w:rsidR="00DE4F42" w14:paraId="7D244A92" w14:textId="77777777" w:rsidTr="00695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1598" w:type="dxa"/>
          </w:tcPr>
          <w:p w14:paraId="4C94012D" w14:textId="77777777" w:rsidR="00DE4F42" w:rsidRDefault="00DE4F42" w:rsidP="0069516C">
            <w:r>
              <w:t xml:space="preserve">Test class no. </w:t>
            </w:r>
          </w:p>
        </w:tc>
        <w:tc>
          <w:tcPr>
            <w:tcW w:w="3080" w:type="dxa"/>
          </w:tcPr>
          <w:p w14:paraId="64FDF170" w14:textId="5B59570A" w:rsidR="00DE4F42" w:rsidRDefault="00DE4F42" w:rsidP="0069516C">
            <w:r>
              <w:t>2</w:t>
            </w:r>
          </w:p>
        </w:tc>
      </w:tr>
      <w:tr w:rsidR="00DE4F42" w14:paraId="33E89A62" w14:textId="77777777" w:rsidTr="0069516C">
        <w:trPr>
          <w:trHeight w:val="342"/>
        </w:trPr>
        <w:tc>
          <w:tcPr>
            <w:tcW w:w="1598" w:type="dxa"/>
          </w:tcPr>
          <w:p w14:paraId="744DD106" w14:textId="77777777" w:rsidR="00DE4F42" w:rsidRDefault="00DE4F42" w:rsidP="0069516C">
            <w:r>
              <w:t>Title</w:t>
            </w:r>
          </w:p>
        </w:tc>
        <w:tc>
          <w:tcPr>
            <w:tcW w:w="3080" w:type="dxa"/>
          </w:tcPr>
          <w:p w14:paraId="6858DB79" w14:textId="77777777" w:rsidR="00DE4F42" w:rsidRDefault="00DE4F42" w:rsidP="0069516C">
            <w:r>
              <w:t>Login</w:t>
            </w:r>
          </w:p>
        </w:tc>
      </w:tr>
      <w:tr w:rsidR="00DE4F42" w14:paraId="2A4C7BD6" w14:textId="77777777" w:rsidTr="0069516C">
        <w:trPr>
          <w:trHeight w:val="347"/>
        </w:trPr>
        <w:tc>
          <w:tcPr>
            <w:tcW w:w="1598" w:type="dxa"/>
          </w:tcPr>
          <w:p w14:paraId="7D776AE1" w14:textId="77777777" w:rsidR="00DE4F42" w:rsidRDefault="00DE4F42" w:rsidP="0069516C">
            <w:r>
              <w:t>Description</w:t>
            </w:r>
          </w:p>
        </w:tc>
        <w:tc>
          <w:tcPr>
            <w:tcW w:w="3080" w:type="dxa"/>
          </w:tcPr>
          <w:p w14:paraId="694C2C4D" w14:textId="1803FEE7" w:rsidR="00DE4F42" w:rsidRDefault="00DE4F42" w:rsidP="0069516C">
            <w:r>
              <w:t>User found</w:t>
            </w:r>
          </w:p>
        </w:tc>
      </w:tr>
      <w:tr w:rsidR="00DE4F42" w14:paraId="5E72C67F" w14:textId="77777777" w:rsidTr="0069516C">
        <w:trPr>
          <w:trHeight w:val="342"/>
        </w:trPr>
        <w:tc>
          <w:tcPr>
            <w:tcW w:w="1598" w:type="dxa"/>
          </w:tcPr>
          <w:p w14:paraId="53378FDE" w14:textId="77777777" w:rsidR="00DE4F42" w:rsidRDefault="00DE4F42" w:rsidP="0069516C">
            <w:r>
              <w:t>Validity</w:t>
            </w:r>
          </w:p>
        </w:tc>
        <w:tc>
          <w:tcPr>
            <w:tcW w:w="3080" w:type="dxa"/>
          </w:tcPr>
          <w:p w14:paraId="15970A4C" w14:textId="77777777" w:rsidR="00DE4F42" w:rsidRDefault="00DE4F42" w:rsidP="0069516C">
            <w:r>
              <w:t>Valid</w:t>
            </w:r>
          </w:p>
        </w:tc>
      </w:tr>
      <w:tr w:rsidR="00DE4F42" w:rsidRPr="00DE4F42" w14:paraId="44ABDAB6" w14:textId="77777777" w:rsidTr="0069516C">
        <w:trPr>
          <w:trHeight w:val="342"/>
        </w:trPr>
        <w:tc>
          <w:tcPr>
            <w:tcW w:w="1598" w:type="dxa"/>
          </w:tcPr>
          <w:p w14:paraId="7435DB83" w14:textId="77777777" w:rsidR="00DE4F42" w:rsidRDefault="00DE4F42" w:rsidP="0069516C">
            <w:r>
              <w:t>Example</w:t>
            </w:r>
          </w:p>
        </w:tc>
        <w:tc>
          <w:tcPr>
            <w:tcW w:w="3080" w:type="dxa"/>
          </w:tcPr>
          <w:p w14:paraId="51332793" w14:textId="77777777" w:rsidR="00DE4F42" w:rsidRDefault="00DE4F42" w:rsidP="0069516C">
            <w:pPr>
              <w:rPr>
                <w:color w:val="FF0000"/>
              </w:rPr>
            </w:pPr>
            <w:r>
              <w:rPr>
                <w:color w:val="FF0000"/>
              </w:rPr>
              <w:t>Username: ollie2224</w:t>
            </w:r>
          </w:p>
          <w:p w14:paraId="32821D53" w14:textId="77777777" w:rsidR="00DE4F42" w:rsidRPr="00DE4F42" w:rsidRDefault="00DE4F42" w:rsidP="0069516C">
            <w:pPr>
              <w:rPr>
                <w:color w:val="FF0000"/>
              </w:rPr>
            </w:pPr>
            <w:r>
              <w:rPr>
                <w:color w:val="FF0000"/>
              </w:rPr>
              <w:t>Password: **********</w:t>
            </w:r>
          </w:p>
        </w:tc>
      </w:tr>
    </w:tbl>
    <w:p w14:paraId="7F647972" w14:textId="6C56B211" w:rsidR="00DE4F42" w:rsidRDefault="00DE4F42"/>
    <w:tbl>
      <w:tblPr>
        <w:tblStyle w:val="ProjectScopeTable"/>
        <w:tblW w:w="0" w:type="auto"/>
        <w:tblInd w:w="279" w:type="dxa"/>
        <w:tblLook w:val="04A0" w:firstRow="1" w:lastRow="0" w:firstColumn="1" w:lastColumn="0" w:noHBand="0" w:noVBand="1"/>
      </w:tblPr>
      <w:tblGrid>
        <w:gridCol w:w="1598"/>
        <w:gridCol w:w="3080"/>
      </w:tblGrid>
      <w:tr w:rsidR="00DE4F42" w14:paraId="1547DE4D" w14:textId="77777777" w:rsidTr="00695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1598" w:type="dxa"/>
          </w:tcPr>
          <w:p w14:paraId="1ADD3D67" w14:textId="77777777" w:rsidR="00DE4F42" w:rsidRDefault="00DE4F42" w:rsidP="0069516C">
            <w:r>
              <w:t xml:space="preserve">Test class no. </w:t>
            </w:r>
          </w:p>
        </w:tc>
        <w:tc>
          <w:tcPr>
            <w:tcW w:w="3080" w:type="dxa"/>
          </w:tcPr>
          <w:p w14:paraId="34896080" w14:textId="7CD66ADC" w:rsidR="00DE4F42" w:rsidRDefault="00DE4F42" w:rsidP="0069516C">
            <w:r>
              <w:t>3</w:t>
            </w:r>
          </w:p>
        </w:tc>
      </w:tr>
      <w:tr w:rsidR="00DE4F42" w14:paraId="47DBC221" w14:textId="77777777" w:rsidTr="0069516C">
        <w:trPr>
          <w:trHeight w:val="342"/>
        </w:trPr>
        <w:tc>
          <w:tcPr>
            <w:tcW w:w="1598" w:type="dxa"/>
          </w:tcPr>
          <w:p w14:paraId="0127F49C" w14:textId="77777777" w:rsidR="00DE4F42" w:rsidRDefault="00DE4F42" w:rsidP="0069516C">
            <w:r>
              <w:t>Title</w:t>
            </w:r>
          </w:p>
        </w:tc>
        <w:tc>
          <w:tcPr>
            <w:tcW w:w="3080" w:type="dxa"/>
          </w:tcPr>
          <w:p w14:paraId="74DFC6D5" w14:textId="77777777" w:rsidR="00DE4F42" w:rsidRDefault="00DE4F42" w:rsidP="0069516C">
            <w:r>
              <w:t>Login</w:t>
            </w:r>
          </w:p>
        </w:tc>
      </w:tr>
      <w:tr w:rsidR="00DE4F42" w14:paraId="1F518735" w14:textId="77777777" w:rsidTr="0069516C">
        <w:trPr>
          <w:trHeight w:val="347"/>
        </w:trPr>
        <w:tc>
          <w:tcPr>
            <w:tcW w:w="1598" w:type="dxa"/>
          </w:tcPr>
          <w:p w14:paraId="54B34ED1" w14:textId="77777777" w:rsidR="00DE4F42" w:rsidRDefault="00DE4F42" w:rsidP="0069516C">
            <w:r>
              <w:t>Description</w:t>
            </w:r>
          </w:p>
        </w:tc>
        <w:tc>
          <w:tcPr>
            <w:tcW w:w="3080" w:type="dxa"/>
          </w:tcPr>
          <w:p w14:paraId="7DE3982A" w14:textId="7A926F70" w:rsidR="00DE4F42" w:rsidRDefault="00DE4F42" w:rsidP="0069516C">
            <w:r>
              <w:t xml:space="preserve">User </w:t>
            </w:r>
            <w:proofErr w:type="gramStart"/>
            <w:r>
              <w:t>found  and</w:t>
            </w:r>
            <w:proofErr w:type="gramEnd"/>
            <w:r>
              <w:t xml:space="preserve"> correct password</w:t>
            </w:r>
          </w:p>
        </w:tc>
      </w:tr>
      <w:tr w:rsidR="00DE4F42" w14:paraId="16E910F0" w14:textId="77777777" w:rsidTr="0069516C">
        <w:trPr>
          <w:trHeight w:val="342"/>
        </w:trPr>
        <w:tc>
          <w:tcPr>
            <w:tcW w:w="1598" w:type="dxa"/>
          </w:tcPr>
          <w:p w14:paraId="15BCD127" w14:textId="77777777" w:rsidR="00DE4F42" w:rsidRDefault="00DE4F42" w:rsidP="0069516C">
            <w:r>
              <w:t>Validity</w:t>
            </w:r>
          </w:p>
        </w:tc>
        <w:tc>
          <w:tcPr>
            <w:tcW w:w="3080" w:type="dxa"/>
          </w:tcPr>
          <w:p w14:paraId="07B070EE" w14:textId="77777777" w:rsidR="00DE4F42" w:rsidRDefault="00DE4F42" w:rsidP="0069516C">
            <w:r>
              <w:t>Valid</w:t>
            </w:r>
          </w:p>
        </w:tc>
      </w:tr>
      <w:tr w:rsidR="00DE4F42" w:rsidRPr="00DE4F42" w14:paraId="5855E665" w14:textId="77777777" w:rsidTr="0069516C">
        <w:trPr>
          <w:trHeight w:val="342"/>
        </w:trPr>
        <w:tc>
          <w:tcPr>
            <w:tcW w:w="1598" w:type="dxa"/>
          </w:tcPr>
          <w:p w14:paraId="063B7CB1" w14:textId="77777777" w:rsidR="00DE4F42" w:rsidRDefault="00DE4F42" w:rsidP="0069516C">
            <w:r>
              <w:t>Example</w:t>
            </w:r>
          </w:p>
        </w:tc>
        <w:tc>
          <w:tcPr>
            <w:tcW w:w="3080" w:type="dxa"/>
          </w:tcPr>
          <w:p w14:paraId="332B39F0" w14:textId="77777777" w:rsidR="00DE4F42" w:rsidRDefault="00DE4F42" w:rsidP="0069516C">
            <w:pPr>
              <w:rPr>
                <w:color w:val="FF0000"/>
              </w:rPr>
            </w:pPr>
            <w:r>
              <w:rPr>
                <w:color w:val="FF0000"/>
              </w:rPr>
              <w:t>Username: ollie2224</w:t>
            </w:r>
          </w:p>
          <w:p w14:paraId="1C5A8967" w14:textId="77777777" w:rsidR="00DE4F42" w:rsidRPr="00DE4F42" w:rsidRDefault="00DE4F42" w:rsidP="0069516C">
            <w:pPr>
              <w:rPr>
                <w:color w:val="FF0000"/>
              </w:rPr>
            </w:pPr>
            <w:r>
              <w:rPr>
                <w:color w:val="FF0000"/>
              </w:rPr>
              <w:t>Password: **********</w:t>
            </w:r>
          </w:p>
        </w:tc>
      </w:tr>
    </w:tbl>
    <w:p w14:paraId="54FA2153" w14:textId="5ECA0C9A" w:rsidR="00DE4F42" w:rsidRDefault="00DE4F42"/>
    <w:p w14:paraId="085265F6" w14:textId="257E2598" w:rsidR="00DE4F42" w:rsidRDefault="00DE4F42"/>
    <w:p w14:paraId="737500AC" w14:textId="007C3477" w:rsidR="00267EE4" w:rsidRDefault="00267EE4">
      <w:r>
        <w:t>Registration Test classes</w:t>
      </w:r>
    </w:p>
    <w:tbl>
      <w:tblPr>
        <w:tblStyle w:val="ProjectScopeTable"/>
        <w:tblW w:w="0" w:type="auto"/>
        <w:tblInd w:w="279" w:type="dxa"/>
        <w:tblLook w:val="04A0" w:firstRow="1" w:lastRow="0" w:firstColumn="1" w:lastColumn="0" w:noHBand="0" w:noVBand="1"/>
      </w:tblPr>
      <w:tblGrid>
        <w:gridCol w:w="1598"/>
        <w:gridCol w:w="3080"/>
      </w:tblGrid>
      <w:tr w:rsidR="00267EE4" w14:paraId="36A72EED" w14:textId="77777777" w:rsidTr="00267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1598" w:type="dxa"/>
          </w:tcPr>
          <w:p w14:paraId="5C6F57E7" w14:textId="77777777" w:rsidR="00267EE4" w:rsidRDefault="00267EE4" w:rsidP="0069516C">
            <w:r>
              <w:lastRenderedPageBreak/>
              <w:t xml:space="preserve">Test class no. </w:t>
            </w:r>
          </w:p>
        </w:tc>
        <w:tc>
          <w:tcPr>
            <w:tcW w:w="3080" w:type="dxa"/>
          </w:tcPr>
          <w:p w14:paraId="368C124F" w14:textId="7C2E7548" w:rsidR="00267EE4" w:rsidRDefault="00267EE4" w:rsidP="0069516C">
            <w:r>
              <w:t>1</w:t>
            </w:r>
          </w:p>
        </w:tc>
      </w:tr>
      <w:tr w:rsidR="00267EE4" w14:paraId="45B6A0DE" w14:textId="77777777" w:rsidTr="00267EE4">
        <w:trPr>
          <w:trHeight w:val="342"/>
        </w:trPr>
        <w:tc>
          <w:tcPr>
            <w:tcW w:w="1598" w:type="dxa"/>
          </w:tcPr>
          <w:p w14:paraId="46C005DA" w14:textId="77777777" w:rsidR="00267EE4" w:rsidRDefault="00267EE4" w:rsidP="0069516C">
            <w:r>
              <w:t>Title</w:t>
            </w:r>
          </w:p>
        </w:tc>
        <w:tc>
          <w:tcPr>
            <w:tcW w:w="3080" w:type="dxa"/>
          </w:tcPr>
          <w:p w14:paraId="4FAD482C" w14:textId="77777777" w:rsidR="00267EE4" w:rsidRDefault="00267EE4" w:rsidP="0069516C">
            <w:r>
              <w:t>Registration</w:t>
            </w:r>
          </w:p>
        </w:tc>
      </w:tr>
      <w:tr w:rsidR="00267EE4" w14:paraId="3DD987C8" w14:textId="77777777" w:rsidTr="00267EE4">
        <w:trPr>
          <w:trHeight w:val="347"/>
        </w:trPr>
        <w:tc>
          <w:tcPr>
            <w:tcW w:w="1598" w:type="dxa"/>
          </w:tcPr>
          <w:p w14:paraId="0A46392C" w14:textId="77777777" w:rsidR="00267EE4" w:rsidRDefault="00267EE4" w:rsidP="0069516C">
            <w:r>
              <w:t>Description</w:t>
            </w:r>
          </w:p>
        </w:tc>
        <w:tc>
          <w:tcPr>
            <w:tcW w:w="3080" w:type="dxa"/>
          </w:tcPr>
          <w:p w14:paraId="430BFC44" w14:textId="77777777" w:rsidR="00267EE4" w:rsidRDefault="00267EE4" w:rsidP="0069516C">
            <w:r>
              <w:t>All required Fields entered</w:t>
            </w:r>
          </w:p>
        </w:tc>
      </w:tr>
      <w:tr w:rsidR="00267EE4" w14:paraId="17E10C5F" w14:textId="77777777" w:rsidTr="00267EE4">
        <w:trPr>
          <w:trHeight w:val="342"/>
        </w:trPr>
        <w:tc>
          <w:tcPr>
            <w:tcW w:w="1598" w:type="dxa"/>
          </w:tcPr>
          <w:p w14:paraId="5D3ADDA5" w14:textId="77777777" w:rsidR="00267EE4" w:rsidRDefault="00267EE4" w:rsidP="0069516C">
            <w:r>
              <w:t>Validity</w:t>
            </w:r>
          </w:p>
        </w:tc>
        <w:tc>
          <w:tcPr>
            <w:tcW w:w="3080" w:type="dxa"/>
          </w:tcPr>
          <w:p w14:paraId="3655E28D" w14:textId="77777777" w:rsidR="00267EE4" w:rsidRDefault="00267EE4" w:rsidP="0069516C">
            <w:r>
              <w:t>Valid</w:t>
            </w:r>
          </w:p>
        </w:tc>
      </w:tr>
      <w:tr w:rsidR="00267EE4" w:rsidRPr="00DE4F42" w14:paraId="56BDE3AB" w14:textId="77777777" w:rsidTr="00267EE4">
        <w:trPr>
          <w:trHeight w:val="342"/>
        </w:trPr>
        <w:tc>
          <w:tcPr>
            <w:tcW w:w="1598" w:type="dxa"/>
          </w:tcPr>
          <w:p w14:paraId="2FA4677D" w14:textId="77777777" w:rsidR="00267EE4" w:rsidRDefault="00267EE4" w:rsidP="0069516C">
            <w:r>
              <w:t>Example</w:t>
            </w:r>
          </w:p>
        </w:tc>
        <w:tc>
          <w:tcPr>
            <w:tcW w:w="3080" w:type="dxa"/>
          </w:tcPr>
          <w:p w14:paraId="5122EB1E" w14:textId="3588EA6A" w:rsidR="00267EE4" w:rsidRDefault="00267EE4" w:rsidP="0069516C">
            <w:pPr>
              <w:rPr>
                <w:color w:val="FF0000"/>
              </w:rPr>
            </w:pPr>
            <w:r>
              <w:rPr>
                <w:color w:val="FF0000"/>
              </w:rPr>
              <w:t>Email: olamidepeters@gmail.com</w:t>
            </w:r>
          </w:p>
          <w:p w14:paraId="43A2CD64" w14:textId="77777777" w:rsidR="00267EE4" w:rsidRDefault="00267EE4" w:rsidP="0069516C">
            <w:pPr>
              <w:rPr>
                <w:color w:val="FF0000"/>
              </w:rPr>
            </w:pPr>
            <w:r>
              <w:rPr>
                <w:color w:val="FF0000"/>
              </w:rPr>
              <w:t>Username: ollie2224</w:t>
            </w:r>
          </w:p>
          <w:p w14:paraId="57AE59F5" w14:textId="77777777" w:rsidR="00267EE4" w:rsidRPr="00DE4F42" w:rsidRDefault="00267EE4" w:rsidP="0069516C">
            <w:pPr>
              <w:rPr>
                <w:color w:val="FF0000"/>
              </w:rPr>
            </w:pPr>
            <w:r>
              <w:rPr>
                <w:color w:val="FF0000"/>
              </w:rPr>
              <w:t>Password: **********</w:t>
            </w:r>
          </w:p>
        </w:tc>
      </w:tr>
    </w:tbl>
    <w:p w14:paraId="328804AA" w14:textId="3FAC1214" w:rsidR="00DE4F42" w:rsidRDefault="00DE4F42"/>
    <w:tbl>
      <w:tblPr>
        <w:tblStyle w:val="ProjectScopeTable"/>
        <w:tblW w:w="0" w:type="auto"/>
        <w:tblInd w:w="279" w:type="dxa"/>
        <w:tblLook w:val="04A0" w:firstRow="1" w:lastRow="0" w:firstColumn="1" w:lastColumn="0" w:noHBand="0" w:noVBand="1"/>
      </w:tblPr>
      <w:tblGrid>
        <w:gridCol w:w="1598"/>
        <w:gridCol w:w="3080"/>
      </w:tblGrid>
      <w:tr w:rsidR="00267EE4" w14:paraId="35B2296C" w14:textId="77777777" w:rsidTr="00695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1598" w:type="dxa"/>
          </w:tcPr>
          <w:p w14:paraId="07B993E5" w14:textId="77777777" w:rsidR="00267EE4" w:rsidRDefault="00267EE4" w:rsidP="0069516C">
            <w:r>
              <w:t xml:space="preserve">Test class no. </w:t>
            </w:r>
          </w:p>
        </w:tc>
        <w:tc>
          <w:tcPr>
            <w:tcW w:w="3080" w:type="dxa"/>
          </w:tcPr>
          <w:p w14:paraId="756B6FEF" w14:textId="117C26D9" w:rsidR="00267EE4" w:rsidRDefault="00267EE4" w:rsidP="0069516C">
            <w:r>
              <w:t>2</w:t>
            </w:r>
          </w:p>
        </w:tc>
      </w:tr>
      <w:tr w:rsidR="00267EE4" w14:paraId="704F6039" w14:textId="77777777" w:rsidTr="0069516C">
        <w:trPr>
          <w:trHeight w:val="342"/>
        </w:trPr>
        <w:tc>
          <w:tcPr>
            <w:tcW w:w="1598" w:type="dxa"/>
          </w:tcPr>
          <w:p w14:paraId="0EEBE8FB" w14:textId="77777777" w:rsidR="00267EE4" w:rsidRDefault="00267EE4" w:rsidP="0069516C">
            <w:r>
              <w:t>Title</w:t>
            </w:r>
          </w:p>
        </w:tc>
        <w:tc>
          <w:tcPr>
            <w:tcW w:w="3080" w:type="dxa"/>
          </w:tcPr>
          <w:p w14:paraId="0B55A95F" w14:textId="77777777" w:rsidR="00267EE4" w:rsidRDefault="00267EE4" w:rsidP="0069516C">
            <w:r>
              <w:t>Registration</w:t>
            </w:r>
          </w:p>
        </w:tc>
      </w:tr>
      <w:tr w:rsidR="00267EE4" w14:paraId="595D8AF5" w14:textId="77777777" w:rsidTr="0069516C">
        <w:trPr>
          <w:trHeight w:val="347"/>
        </w:trPr>
        <w:tc>
          <w:tcPr>
            <w:tcW w:w="1598" w:type="dxa"/>
          </w:tcPr>
          <w:p w14:paraId="302B6C2F" w14:textId="77777777" w:rsidR="00267EE4" w:rsidRDefault="00267EE4" w:rsidP="0069516C">
            <w:r>
              <w:t>Description</w:t>
            </w:r>
          </w:p>
        </w:tc>
        <w:tc>
          <w:tcPr>
            <w:tcW w:w="3080" w:type="dxa"/>
          </w:tcPr>
          <w:p w14:paraId="0CE21C1F" w14:textId="100AD0BC" w:rsidR="00267EE4" w:rsidRDefault="00267EE4" w:rsidP="0069516C">
            <w:r>
              <w:t>Correct Email Format</w:t>
            </w:r>
          </w:p>
        </w:tc>
      </w:tr>
      <w:tr w:rsidR="00267EE4" w14:paraId="7A397C1E" w14:textId="77777777" w:rsidTr="0069516C">
        <w:trPr>
          <w:trHeight w:val="342"/>
        </w:trPr>
        <w:tc>
          <w:tcPr>
            <w:tcW w:w="1598" w:type="dxa"/>
          </w:tcPr>
          <w:p w14:paraId="74A8AD98" w14:textId="77777777" w:rsidR="00267EE4" w:rsidRDefault="00267EE4" w:rsidP="0069516C">
            <w:r>
              <w:t>Validity</w:t>
            </w:r>
          </w:p>
        </w:tc>
        <w:tc>
          <w:tcPr>
            <w:tcW w:w="3080" w:type="dxa"/>
          </w:tcPr>
          <w:p w14:paraId="0618A332" w14:textId="77777777" w:rsidR="00267EE4" w:rsidRDefault="00267EE4" w:rsidP="0069516C">
            <w:r>
              <w:t>Valid</w:t>
            </w:r>
          </w:p>
        </w:tc>
      </w:tr>
      <w:tr w:rsidR="00267EE4" w:rsidRPr="00DE4F42" w14:paraId="60B44875" w14:textId="77777777" w:rsidTr="0069516C">
        <w:trPr>
          <w:trHeight w:val="342"/>
        </w:trPr>
        <w:tc>
          <w:tcPr>
            <w:tcW w:w="1598" w:type="dxa"/>
          </w:tcPr>
          <w:p w14:paraId="0A5B8BA1" w14:textId="77777777" w:rsidR="00267EE4" w:rsidRDefault="00267EE4" w:rsidP="0069516C">
            <w:r>
              <w:t>Example</w:t>
            </w:r>
          </w:p>
        </w:tc>
        <w:tc>
          <w:tcPr>
            <w:tcW w:w="3080" w:type="dxa"/>
          </w:tcPr>
          <w:p w14:paraId="1C814CAA" w14:textId="77777777" w:rsidR="00267EE4" w:rsidRDefault="00267EE4" w:rsidP="00267EE4">
            <w:pPr>
              <w:rPr>
                <w:color w:val="FF0000"/>
              </w:rPr>
            </w:pPr>
            <w:r>
              <w:rPr>
                <w:color w:val="FF0000"/>
              </w:rPr>
              <w:t>Email:</w:t>
            </w:r>
            <w:r w:rsidRPr="00267EE4">
              <w:rPr>
                <w:color w:val="5B9BD5" w:themeColor="accent1"/>
              </w:rPr>
              <w:t xml:space="preserve"> olamidepeters</w:t>
            </w:r>
            <w:r w:rsidRPr="00267EE4">
              <w:rPr>
                <w:color w:val="92D050"/>
              </w:rPr>
              <w:t>@</w:t>
            </w:r>
            <w:r w:rsidRPr="00267EE4">
              <w:rPr>
                <w:color w:val="FFC000"/>
              </w:rPr>
              <w:t>gmail.com</w:t>
            </w:r>
          </w:p>
          <w:p w14:paraId="2766C44A" w14:textId="77777777" w:rsidR="00267EE4" w:rsidRDefault="00267EE4" w:rsidP="00267EE4">
            <w:pPr>
              <w:rPr>
                <w:color w:val="FF0000"/>
              </w:rPr>
            </w:pPr>
            <w:r>
              <w:rPr>
                <w:color w:val="FF0000"/>
              </w:rPr>
              <w:t>Username: ollie2224</w:t>
            </w:r>
          </w:p>
          <w:p w14:paraId="5BBF9B43" w14:textId="2C851D01" w:rsidR="00267EE4" w:rsidRPr="00DE4F42" w:rsidRDefault="00267EE4" w:rsidP="00267EE4">
            <w:pPr>
              <w:rPr>
                <w:color w:val="FF0000"/>
              </w:rPr>
            </w:pPr>
            <w:r>
              <w:rPr>
                <w:color w:val="FF0000"/>
              </w:rPr>
              <w:t>Password: **********</w:t>
            </w:r>
          </w:p>
        </w:tc>
      </w:tr>
    </w:tbl>
    <w:p w14:paraId="278A8268" w14:textId="4C974D55" w:rsidR="00267EE4" w:rsidRDefault="00026F6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7E9EED" wp14:editId="1AA3D022">
                <wp:simplePos x="0" y="0"/>
                <wp:positionH relativeFrom="column">
                  <wp:posOffset>3214255</wp:posOffset>
                </wp:positionH>
                <wp:positionV relativeFrom="paragraph">
                  <wp:posOffset>1497734</wp:posOffset>
                </wp:positionV>
                <wp:extent cx="505690" cy="387292"/>
                <wp:effectExtent l="38100" t="0" r="27940" b="5143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690" cy="38729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F9B5C" id="Straight Connector 7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pt,117.95pt" to="292.9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" strokecolor="#5b9bd5 [3204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176EE3" wp14:editId="7F3EC4C7">
                <wp:simplePos x="0" y="0"/>
                <wp:positionH relativeFrom="column">
                  <wp:posOffset>4350327</wp:posOffset>
                </wp:positionH>
                <wp:positionV relativeFrom="paragraph">
                  <wp:posOffset>451081</wp:posOffset>
                </wp:positionV>
                <wp:extent cx="990600" cy="713509"/>
                <wp:effectExtent l="38100" t="76200" r="0" b="86995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71350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2A11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8" o:spid="_x0000_s1026" type="#_x0000_t34" style="position:absolute;margin-left:342.55pt;margin-top:35.5pt;width:78pt;height:56.2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" strokecolor="#5b9bd5 [3204]" strokeweight=".5pt">
                <v:stroke startarrow="block" endarrow="block"/>
              </v:shape>
            </w:pict>
          </mc:Fallback>
        </mc:AlternateContent>
      </w:r>
      <w:r w:rsidR="00267EE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FE9851" wp14:editId="23A8B856">
                <wp:simplePos x="0" y="0"/>
                <wp:positionH relativeFrom="column">
                  <wp:posOffset>5472545</wp:posOffset>
                </wp:positionH>
                <wp:positionV relativeFrom="paragraph">
                  <wp:posOffset>444154</wp:posOffset>
                </wp:positionV>
                <wp:extent cx="789710" cy="990600"/>
                <wp:effectExtent l="0" t="0" r="10795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71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3EBD0" w14:textId="30BE2517" w:rsidR="0069516C" w:rsidRDefault="0069516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John544</w:t>
                            </w:r>
                          </w:p>
                          <w:p w14:paraId="09A1C18B" w14:textId="3B482BF1" w:rsidR="0069516C" w:rsidRDefault="0069516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Deba322</w:t>
                            </w:r>
                          </w:p>
                          <w:p w14:paraId="5ACA8EBF" w14:textId="00F92953" w:rsidR="0069516C" w:rsidRPr="00267EE4" w:rsidRDefault="0069516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Ollie244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E9851" id="Text Box 74" o:spid="_x0000_s1034" type="#_x0000_t202" style="position:absolute;margin-left:430.9pt;margin-top:34.95pt;width:62.2pt;height:7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" fillcolor="white [3201]" strokeweight=".5pt">
                <v:textbox>
                  <w:txbxContent>
                    <w:p w14:paraId="33C3EBD0" w14:textId="30BE2517" w:rsidR="0069516C" w:rsidRDefault="0069516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John544</w:t>
                      </w:r>
                    </w:p>
                    <w:p w14:paraId="09A1C18B" w14:textId="3B482BF1" w:rsidR="0069516C" w:rsidRDefault="0069516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Deba322</w:t>
                      </w:r>
                    </w:p>
                    <w:p w14:paraId="5ACA8EBF" w14:textId="00F92953" w:rsidR="0069516C" w:rsidRPr="00267EE4" w:rsidRDefault="0069516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Ollie244</w:t>
                      </w:r>
                    </w:p>
                  </w:txbxContent>
                </v:textbox>
              </v:shape>
            </w:pict>
          </mc:Fallback>
        </mc:AlternateContent>
      </w:r>
      <w:r w:rsidR="00267EE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58F619" wp14:editId="1BB9E7AC">
                <wp:simplePos x="0" y="0"/>
                <wp:positionH relativeFrom="column">
                  <wp:posOffset>5417127</wp:posOffset>
                </wp:positionH>
                <wp:positionV relativeFrom="paragraph">
                  <wp:posOffset>354099</wp:posOffset>
                </wp:positionV>
                <wp:extent cx="921328" cy="1143649"/>
                <wp:effectExtent l="0" t="0" r="12700" b="1841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28" cy="11436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B57DD" id="Rectangle 55" o:spid="_x0000_s1026" style="position:absolute;margin-left:426.55pt;margin-top:27.9pt;width:72.55pt;height:90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" filled="f" strokecolor="#1f4d78 [1604]" strokeweight="1pt"/>
            </w:pict>
          </mc:Fallback>
        </mc:AlternateContent>
      </w:r>
      <w:r w:rsidR="00267EE4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CA6F9A9" wp14:editId="0FF34243">
                <wp:simplePos x="0" y="0"/>
                <wp:positionH relativeFrom="column">
                  <wp:posOffset>3567546</wp:posOffset>
                </wp:positionH>
                <wp:positionV relativeFrom="paragraph">
                  <wp:posOffset>869777</wp:posOffset>
                </wp:positionV>
                <wp:extent cx="914400" cy="914400"/>
                <wp:effectExtent l="0" t="0" r="0" b="0"/>
                <wp:wrapNone/>
                <wp:docPr id="50" name="Graphic 49" descr="Databa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wps:wsp>
                        <wps:cNvPr id="51" name="Freeform: Shape 51"/>
                        <wps:cNvSpPr/>
                        <wps:spPr>
                          <a:xfrm>
                            <a:off x="183356" y="88106"/>
                            <a:ext cx="542925" cy="161925"/>
                          </a:xfrm>
                          <a:custGeom>
                            <a:avLst/>
                            <a:gdLst>
                              <a:gd name="connsiteX0" fmla="*/ 540544 w 542925"/>
                              <a:gd name="connsiteY0" fmla="*/ 83344 h 161925"/>
                              <a:gd name="connsiteX1" fmla="*/ 273844 w 542925"/>
                              <a:gd name="connsiteY1" fmla="*/ 159544 h 161925"/>
                              <a:gd name="connsiteX2" fmla="*/ 7144 w 542925"/>
                              <a:gd name="connsiteY2" fmla="*/ 83344 h 161925"/>
                              <a:gd name="connsiteX3" fmla="*/ 273844 w 542925"/>
                              <a:gd name="connsiteY3" fmla="*/ 7144 h 161925"/>
                              <a:gd name="connsiteX4" fmla="*/ 540544 w 542925"/>
                              <a:gd name="connsiteY4" fmla="*/ 83344 h 161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2925" h="161925">
                                <a:moveTo>
                                  <a:pt x="540544" y="83344"/>
                                </a:moveTo>
                                <a:cubicBezTo>
                                  <a:pt x="540544" y="125428"/>
                                  <a:pt x="421138" y="159544"/>
                                  <a:pt x="273844" y="159544"/>
                                </a:cubicBezTo>
                                <a:cubicBezTo>
                                  <a:pt x="126549" y="159544"/>
                                  <a:pt x="7144" y="125428"/>
                                  <a:pt x="7144" y="83344"/>
                                </a:cubicBezTo>
                                <a:cubicBezTo>
                                  <a:pt x="7144" y="41260"/>
                                  <a:pt x="126549" y="7144"/>
                                  <a:pt x="273844" y="7144"/>
                                </a:cubicBezTo>
                                <a:cubicBezTo>
                                  <a:pt x="421138" y="7144"/>
                                  <a:pt x="540544" y="41260"/>
                                  <a:pt x="540544" y="83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183356" y="202406"/>
                            <a:ext cx="542925" cy="238125"/>
                          </a:xfrm>
                          <a:custGeom>
                            <a:avLst/>
                            <a:gdLst>
                              <a:gd name="connsiteX0" fmla="*/ 464344 w 542925"/>
                              <a:gd name="connsiteY0" fmla="*/ 159544 h 238125"/>
                              <a:gd name="connsiteX1" fmla="*/ 445294 w 542925"/>
                              <a:gd name="connsiteY1" fmla="*/ 140494 h 238125"/>
                              <a:gd name="connsiteX2" fmla="*/ 464344 w 542925"/>
                              <a:gd name="connsiteY2" fmla="*/ 121444 h 238125"/>
                              <a:gd name="connsiteX3" fmla="*/ 483394 w 542925"/>
                              <a:gd name="connsiteY3" fmla="*/ 140494 h 238125"/>
                              <a:gd name="connsiteX4" fmla="*/ 464344 w 542925"/>
                              <a:gd name="connsiteY4" fmla="*/ 159544 h 238125"/>
                              <a:gd name="connsiteX5" fmla="*/ 273844 w 542925"/>
                              <a:gd name="connsiteY5" fmla="*/ 83344 h 238125"/>
                              <a:gd name="connsiteX6" fmla="*/ 7144 w 542925"/>
                              <a:gd name="connsiteY6" fmla="*/ 7144 h 238125"/>
                              <a:gd name="connsiteX7" fmla="*/ 7144 w 542925"/>
                              <a:gd name="connsiteY7" fmla="*/ 159544 h 238125"/>
                              <a:gd name="connsiteX8" fmla="*/ 273844 w 542925"/>
                              <a:gd name="connsiteY8" fmla="*/ 235744 h 238125"/>
                              <a:gd name="connsiteX9" fmla="*/ 540544 w 542925"/>
                              <a:gd name="connsiteY9" fmla="*/ 159544 h 238125"/>
                              <a:gd name="connsiteX10" fmla="*/ 540544 w 542925"/>
                              <a:gd name="connsiteY10" fmla="*/ 7144 h 238125"/>
                              <a:gd name="connsiteX11" fmla="*/ 273844 w 542925"/>
                              <a:gd name="connsiteY11" fmla="*/ 83344 h 238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42925" h="238125">
                                <a:moveTo>
                                  <a:pt x="464344" y="159544"/>
                                </a:moveTo>
                                <a:cubicBezTo>
                                  <a:pt x="452914" y="159544"/>
                                  <a:pt x="445294" y="151924"/>
                                  <a:pt x="445294" y="140494"/>
                                </a:cubicBezTo>
                                <a:cubicBezTo>
                                  <a:pt x="445294" y="129064"/>
                                  <a:pt x="452914" y="121444"/>
                                  <a:pt x="464344" y="121444"/>
                                </a:cubicBezTo>
                                <a:cubicBezTo>
                                  <a:pt x="475774" y="121444"/>
                                  <a:pt x="483394" y="129064"/>
                                  <a:pt x="483394" y="140494"/>
                                </a:cubicBezTo>
                                <a:cubicBezTo>
                                  <a:pt x="483394" y="151924"/>
                                  <a:pt x="475774" y="159544"/>
                                  <a:pt x="464344" y="159544"/>
                                </a:cubicBezTo>
                                <a:close/>
                                <a:moveTo>
                                  <a:pt x="273844" y="83344"/>
                                </a:moveTo>
                                <a:cubicBezTo>
                                  <a:pt x="127159" y="83344"/>
                                  <a:pt x="7144" y="49054"/>
                                  <a:pt x="7144" y="7144"/>
                                </a:cubicBezTo>
                                <a:lnTo>
                                  <a:pt x="7144" y="159544"/>
                                </a:lnTo>
                                <a:cubicBezTo>
                                  <a:pt x="7144" y="201454"/>
                                  <a:pt x="127159" y="235744"/>
                                  <a:pt x="273844" y="235744"/>
                                </a:cubicBezTo>
                                <a:cubicBezTo>
                                  <a:pt x="420529" y="235744"/>
                                  <a:pt x="540544" y="201454"/>
                                  <a:pt x="540544" y="159544"/>
                                </a:cubicBezTo>
                                <a:lnTo>
                                  <a:pt x="540544" y="7144"/>
                                </a:lnTo>
                                <a:cubicBezTo>
                                  <a:pt x="540544" y="49054"/>
                                  <a:pt x="420529" y="83344"/>
                                  <a:pt x="273844" y="83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183356" y="392906"/>
                            <a:ext cx="542925" cy="238125"/>
                          </a:xfrm>
                          <a:custGeom>
                            <a:avLst/>
                            <a:gdLst>
                              <a:gd name="connsiteX0" fmla="*/ 464344 w 542925"/>
                              <a:gd name="connsiteY0" fmla="*/ 159544 h 238125"/>
                              <a:gd name="connsiteX1" fmla="*/ 445294 w 542925"/>
                              <a:gd name="connsiteY1" fmla="*/ 140494 h 238125"/>
                              <a:gd name="connsiteX2" fmla="*/ 464344 w 542925"/>
                              <a:gd name="connsiteY2" fmla="*/ 121444 h 238125"/>
                              <a:gd name="connsiteX3" fmla="*/ 483394 w 542925"/>
                              <a:gd name="connsiteY3" fmla="*/ 140494 h 238125"/>
                              <a:gd name="connsiteX4" fmla="*/ 464344 w 542925"/>
                              <a:gd name="connsiteY4" fmla="*/ 159544 h 238125"/>
                              <a:gd name="connsiteX5" fmla="*/ 273844 w 542925"/>
                              <a:gd name="connsiteY5" fmla="*/ 83344 h 238125"/>
                              <a:gd name="connsiteX6" fmla="*/ 7144 w 542925"/>
                              <a:gd name="connsiteY6" fmla="*/ 7144 h 238125"/>
                              <a:gd name="connsiteX7" fmla="*/ 7144 w 542925"/>
                              <a:gd name="connsiteY7" fmla="*/ 159544 h 238125"/>
                              <a:gd name="connsiteX8" fmla="*/ 273844 w 542925"/>
                              <a:gd name="connsiteY8" fmla="*/ 235744 h 238125"/>
                              <a:gd name="connsiteX9" fmla="*/ 540544 w 542925"/>
                              <a:gd name="connsiteY9" fmla="*/ 159544 h 238125"/>
                              <a:gd name="connsiteX10" fmla="*/ 540544 w 542925"/>
                              <a:gd name="connsiteY10" fmla="*/ 7144 h 238125"/>
                              <a:gd name="connsiteX11" fmla="*/ 273844 w 542925"/>
                              <a:gd name="connsiteY11" fmla="*/ 83344 h 238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42925" h="238125">
                                <a:moveTo>
                                  <a:pt x="464344" y="159544"/>
                                </a:moveTo>
                                <a:cubicBezTo>
                                  <a:pt x="452914" y="159544"/>
                                  <a:pt x="445294" y="151924"/>
                                  <a:pt x="445294" y="140494"/>
                                </a:cubicBezTo>
                                <a:cubicBezTo>
                                  <a:pt x="445294" y="129064"/>
                                  <a:pt x="452914" y="121444"/>
                                  <a:pt x="464344" y="121444"/>
                                </a:cubicBezTo>
                                <a:cubicBezTo>
                                  <a:pt x="475774" y="121444"/>
                                  <a:pt x="483394" y="129064"/>
                                  <a:pt x="483394" y="140494"/>
                                </a:cubicBezTo>
                                <a:cubicBezTo>
                                  <a:pt x="483394" y="151924"/>
                                  <a:pt x="475774" y="159544"/>
                                  <a:pt x="464344" y="159544"/>
                                </a:cubicBezTo>
                                <a:close/>
                                <a:moveTo>
                                  <a:pt x="273844" y="83344"/>
                                </a:moveTo>
                                <a:cubicBezTo>
                                  <a:pt x="127159" y="83344"/>
                                  <a:pt x="7144" y="49054"/>
                                  <a:pt x="7144" y="7144"/>
                                </a:cubicBezTo>
                                <a:lnTo>
                                  <a:pt x="7144" y="159544"/>
                                </a:lnTo>
                                <a:cubicBezTo>
                                  <a:pt x="7144" y="201454"/>
                                  <a:pt x="127159" y="235744"/>
                                  <a:pt x="273844" y="235744"/>
                                </a:cubicBezTo>
                                <a:cubicBezTo>
                                  <a:pt x="420529" y="235744"/>
                                  <a:pt x="540544" y="201454"/>
                                  <a:pt x="540544" y="159544"/>
                                </a:cubicBezTo>
                                <a:lnTo>
                                  <a:pt x="540544" y="7144"/>
                                </a:lnTo>
                                <a:cubicBezTo>
                                  <a:pt x="540544" y="49054"/>
                                  <a:pt x="420529" y="83344"/>
                                  <a:pt x="273844" y="83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183356" y="583406"/>
                            <a:ext cx="542925" cy="238125"/>
                          </a:xfrm>
                          <a:custGeom>
                            <a:avLst/>
                            <a:gdLst>
                              <a:gd name="connsiteX0" fmla="*/ 464344 w 542925"/>
                              <a:gd name="connsiteY0" fmla="*/ 159544 h 238125"/>
                              <a:gd name="connsiteX1" fmla="*/ 445294 w 542925"/>
                              <a:gd name="connsiteY1" fmla="*/ 140494 h 238125"/>
                              <a:gd name="connsiteX2" fmla="*/ 464344 w 542925"/>
                              <a:gd name="connsiteY2" fmla="*/ 121444 h 238125"/>
                              <a:gd name="connsiteX3" fmla="*/ 483394 w 542925"/>
                              <a:gd name="connsiteY3" fmla="*/ 140494 h 238125"/>
                              <a:gd name="connsiteX4" fmla="*/ 464344 w 542925"/>
                              <a:gd name="connsiteY4" fmla="*/ 159544 h 238125"/>
                              <a:gd name="connsiteX5" fmla="*/ 273844 w 542925"/>
                              <a:gd name="connsiteY5" fmla="*/ 83344 h 238125"/>
                              <a:gd name="connsiteX6" fmla="*/ 7144 w 542925"/>
                              <a:gd name="connsiteY6" fmla="*/ 7144 h 238125"/>
                              <a:gd name="connsiteX7" fmla="*/ 7144 w 542925"/>
                              <a:gd name="connsiteY7" fmla="*/ 159544 h 238125"/>
                              <a:gd name="connsiteX8" fmla="*/ 273844 w 542925"/>
                              <a:gd name="connsiteY8" fmla="*/ 235744 h 238125"/>
                              <a:gd name="connsiteX9" fmla="*/ 540544 w 542925"/>
                              <a:gd name="connsiteY9" fmla="*/ 159544 h 238125"/>
                              <a:gd name="connsiteX10" fmla="*/ 540544 w 542925"/>
                              <a:gd name="connsiteY10" fmla="*/ 7144 h 238125"/>
                              <a:gd name="connsiteX11" fmla="*/ 273844 w 542925"/>
                              <a:gd name="connsiteY11" fmla="*/ 83344 h 238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42925" h="238125">
                                <a:moveTo>
                                  <a:pt x="464344" y="159544"/>
                                </a:moveTo>
                                <a:cubicBezTo>
                                  <a:pt x="452914" y="159544"/>
                                  <a:pt x="445294" y="151924"/>
                                  <a:pt x="445294" y="140494"/>
                                </a:cubicBezTo>
                                <a:cubicBezTo>
                                  <a:pt x="445294" y="129064"/>
                                  <a:pt x="452914" y="121444"/>
                                  <a:pt x="464344" y="121444"/>
                                </a:cubicBezTo>
                                <a:cubicBezTo>
                                  <a:pt x="475774" y="121444"/>
                                  <a:pt x="483394" y="129064"/>
                                  <a:pt x="483394" y="140494"/>
                                </a:cubicBezTo>
                                <a:cubicBezTo>
                                  <a:pt x="483394" y="151924"/>
                                  <a:pt x="475774" y="159544"/>
                                  <a:pt x="464344" y="159544"/>
                                </a:cubicBezTo>
                                <a:close/>
                                <a:moveTo>
                                  <a:pt x="273844" y="83344"/>
                                </a:moveTo>
                                <a:cubicBezTo>
                                  <a:pt x="127159" y="83344"/>
                                  <a:pt x="7144" y="49054"/>
                                  <a:pt x="7144" y="7144"/>
                                </a:cubicBezTo>
                                <a:lnTo>
                                  <a:pt x="7144" y="159544"/>
                                </a:lnTo>
                                <a:cubicBezTo>
                                  <a:pt x="7144" y="201454"/>
                                  <a:pt x="127159" y="235744"/>
                                  <a:pt x="273844" y="235744"/>
                                </a:cubicBezTo>
                                <a:cubicBezTo>
                                  <a:pt x="420529" y="235744"/>
                                  <a:pt x="540544" y="201454"/>
                                  <a:pt x="540544" y="159544"/>
                                </a:cubicBezTo>
                                <a:lnTo>
                                  <a:pt x="540544" y="7144"/>
                                </a:lnTo>
                                <a:cubicBezTo>
                                  <a:pt x="540544" y="49054"/>
                                  <a:pt x="420529" y="83344"/>
                                  <a:pt x="273844" y="83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C850E" id="Graphic 49" o:spid="_x0000_s1026" alt="Database" style="position:absolute;margin-left:280.9pt;margin-top:68.5pt;width:1in;height:1in;z-index:251689984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">
                <v:shape id="Freeform: Shape 51" o:spid="_x0000_s1027" style="position:absolute;left:1833;top:881;width:5429;height:1619;visibility:visible;mso-wrap-style:square;v-text-anchor:middle" coordsize="542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" path="m540544,83344v,42084,-119406,76200,-266700,76200c126549,159544,7144,125428,7144,83344,7144,41260,126549,7144,273844,7144v147294,,266700,34116,266700,76200xe" fillcolor="black" stroked="f">
                  <v:stroke joinstyle="miter"/>
                  <v:path arrowok="t" o:connecttype="custom" o:connectlocs="540544,83344;273844,159544;7144,83344;273844,7144;540544,83344" o:connectangles="0,0,0,0,0"/>
                </v:shape>
                <v:shape id="Freeform: Shape 52" o:spid="_x0000_s1028" style="position:absolute;left:1833;top:2024;width:5429;height:2381;visibility:visible;mso-wrap-style:square;v-text-anchor:middle" coordsize="54292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" path="m464344,159544v-11430,,-19050,-7620,-19050,-19050c445294,129064,452914,121444,464344,121444v11430,,19050,7620,19050,19050c483394,151924,475774,159544,464344,159544xm273844,83344c127159,83344,7144,49054,7144,7144r,152400c7144,201454,127159,235744,273844,235744v146685,,266700,-34290,266700,-76200l540544,7144v,41910,-120015,76200,-266700,76200xe" fillcolor="black" stroked="f">
                  <v:stroke joinstyle="miter"/>
                  <v:path arrowok="t" o:connecttype="custom" o:connectlocs="464344,159544;445294,140494;464344,121444;483394,140494;464344,159544;273844,83344;7144,7144;7144,159544;273844,235744;540544,159544;540544,7144;273844,83344" o:connectangles="0,0,0,0,0,0,0,0,0,0,0,0"/>
                </v:shape>
                <v:shape id="Freeform: Shape 53" o:spid="_x0000_s1029" style="position:absolute;left:1833;top:3929;width:5429;height:2381;visibility:visible;mso-wrap-style:square;v-text-anchor:middle" coordsize="54292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" path="m464344,159544v-11430,,-19050,-7620,-19050,-19050c445294,129064,452914,121444,464344,121444v11430,,19050,7620,19050,19050c483394,151924,475774,159544,464344,159544xm273844,83344c127159,83344,7144,49054,7144,7144r,152400c7144,201454,127159,235744,273844,235744v146685,,266700,-34290,266700,-76200l540544,7144v,41910,-120015,76200,-266700,76200xe" fillcolor="black" stroked="f">
                  <v:stroke joinstyle="miter"/>
                  <v:path arrowok="t" o:connecttype="custom" o:connectlocs="464344,159544;445294,140494;464344,121444;483394,140494;464344,159544;273844,83344;7144,7144;7144,159544;273844,235744;540544,159544;540544,7144;273844,83344" o:connectangles="0,0,0,0,0,0,0,0,0,0,0,0"/>
                </v:shape>
                <v:shape id="Freeform: Shape 54" o:spid="_x0000_s1030" style="position:absolute;left:1833;top:5834;width:5429;height:2381;visibility:visible;mso-wrap-style:square;v-text-anchor:middle" coordsize="54292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" path="m464344,159544v-11430,,-19050,-7620,-19050,-19050c445294,129064,452914,121444,464344,121444v11430,,19050,7620,19050,19050c483394,151924,475774,159544,464344,159544xm273844,83344c127159,83344,7144,49054,7144,7144r,152400c7144,201454,127159,235744,273844,235744v146685,,266700,-34290,266700,-76200l540544,7144v,41910,-120015,76200,-266700,76200xe" fillcolor="black" stroked="f">
                  <v:stroke joinstyle="miter"/>
                  <v:path arrowok="t" o:connecttype="custom" o:connectlocs="464344,159544;445294,140494;464344,121444;483394,140494;464344,159544;273844,83344;7144,7144;7144,159544;273844,235744;540544,159544;540544,7144;273844,83344" o:connectangles="0,0,0,0,0,0,0,0,0,0,0,0"/>
                </v:shape>
              </v:group>
            </w:pict>
          </mc:Fallback>
        </mc:AlternateContent>
      </w:r>
    </w:p>
    <w:tbl>
      <w:tblPr>
        <w:tblStyle w:val="ProjectScopeTable"/>
        <w:tblW w:w="0" w:type="auto"/>
        <w:tblInd w:w="279" w:type="dxa"/>
        <w:tblLook w:val="04A0" w:firstRow="1" w:lastRow="0" w:firstColumn="1" w:lastColumn="0" w:noHBand="0" w:noVBand="1"/>
      </w:tblPr>
      <w:tblGrid>
        <w:gridCol w:w="1598"/>
        <w:gridCol w:w="3080"/>
      </w:tblGrid>
      <w:tr w:rsidR="00267EE4" w14:paraId="716D4D0E" w14:textId="77777777" w:rsidTr="00695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1598" w:type="dxa"/>
          </w:tcPr>
          <w:p w14:paraId="39327498" w14:textId="77777777" w:rsidR="00267EE4" w:rsidRDefault="00267EE4" w:rsidP="0069516C">
            <w:r>
              <w:t xml:space="preserve">Test class no. </w:t>
            </w:r>
          </w:p>
        </w:tc>
        <w:tc>
          <w:tcPr>
            <w:tcW w:w="3080" w:type="dxa"/>
          </w:tcPr>
          <w:p w14:paraId="5FAFAC2E" w14:textId="61D80F1F" w:rsidR="00267EE4" w:rsidRDefault="00267EE4" w:rsidP="0069516C">
            <w:r>
              <w:t>3</w:t>
            </w:r>
          </w:p>
        </w:tc>
      </w:tr>
      <w:tr w:rsidR="00267EE4" w14:paraId="6FE8CA4E" w14:textId="77777777" w:rsidTr="0069516C">
        <w:trPr>
          <w:trHeight w:val="342"/>
        </w:trPr>
        <w:tc>
          <w:tcPr>
            <w:tcW w:w="1598" w:type="dxa"/>
          </w:tcPr>
          <w:p w14:paraId="093204F4" w14:textId="77777777" w:rsidR="00267EE4" w:rsidRDefault="00267EE4" w:rsidP="0069516C">
            <w:r>
              <w:t>Title</w:t>
            </w:r>
          </w:p>
        </w:tc>
        <w:tc>
          <w:tcPr>
            <w:tcW w:w="3080" w:type="dxa"/>
          </w:tcPr>
          <w:p w14:paraId="5EF4C9A6" w14:textId="77777777" w:rsidR="00267EE4" w:rsidRDefault="00267EE4" w:rsidP="0069516C">
            <w:r>
              <w:t>Registration</w:t>
            </w:r>
          </w:p>
        </w:tc>
      </w:tr>
      <w:tr w:rsidR="00267EE4" w14:paraId="0DFA6D69" w14:textId="77777777" w:rsidTr="0069516C">
        <w:trPr>
          <w:trHeight w:val="347"/>
        </w:trPr>
        <w:tc>
          <w:tcPr>
            <w:tcW w:w="1598" w:type="dxa"/>
          </w:tcPr>
          <w:p w14:paraId="50A60CD8" w14:textId="77777777" w:rsidR="00267EE4" w:rsidRDefault="00267EE4" w:rsidP="0069516C">
            <w:r>
              <w:t>Description</w:t>
            </w:r>
          </w:p>
        </w:tc>
        <w:tc>
          <w:tcPr>
            <w:tcW w:w="3080" w:type="dxa"/>
          </w:tcPr>
          <w:p w14:paraId="0D4793B6" w14:textId="5CFF0AF4" w:rsidR="00267EE4" w:rsidRDefault="00267EE4" w:rsidP="0069516C">
            <w:r>
              <w:t>Correct Username Format</w:t>
            </w:r>
          </w:p>
        </w:tc>
      </w:tr>
      <w:tr w:rsidR="00267EE4" w14:paraId="28C9713E" w14:textId="77777777" w:rsidTr="0069516C">
        <w:trPr>
          <w:trHeight w:val="342"/>
        </w:trPr>
        <w:tc>
          <w:tcPr>
            <w:tcW w:w="1598" w:type="dxa"/>
          </w:tcPr>
          <w:p w14:paraId="5B4402C6" w14:textId="77777777" w:rsidR="00267EE4" w:rsidRDefault="00267EE4" w:rsidP="0069516C">
            <w:r>
              <w:t>Validity</w:t>
            </w:r>
          </w:p>
        </w:tc>
        <w:tc>
          <w:tcPr>
            <w:tcW w:w="3080" w:type="dxa"/>
          </w:tcPr>
          <w:p w14:paraId="5B2B5785" w14:textId="2F46EF3F" w:rsidR="00267EE4" w:rsidRDefault="00026F6E" w:rsidP="006951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F5500A7" wp14:editId="7DA50E21">
                      <wp:simplePos x="0" y="0"/>
                      <wp:positionH relativeFrom="column">
                        <wp:posOffset>1865399</wp:posOffset>
                      </wp:positionH>
                      <wp:positionV relativeFrom="paragraph">
                        <wp:posOffset>158533</wp:posOffset>
                      </wp:positionV>
                      <wp:extent cx="526473" cy="453087"/>
                      <wp:effectExtent l="0" t="38100" r="64135" b="2349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6473" cy="45308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D1E178" id="Straight Connector 7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pt,12.5pt" to="188.3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" strokecolor="#5b9bd5 [3204]">
                      <v:stroke endarrow="open"/>
                    </v:line>
                  </w:pict>
                </mc:Fallback>
              </mc:AlternateContent>
            </w:r>
            <w:r w:rsidR="00267EE4">
              <w:t>Valid</w:t>
            </w:r>
          </w:p>
        </w:tc>
      </w:tr>
      <w:tr w:rsidR="00267EE4" w:rsidRPr="00DE4F42" w14:paraId="3CE74386" w14:textId="77777777" w:rsidTr="0069516C">
        <w:trPr>
          <w:trHeight w:val="342"/>
        </w:trPr>
        <w:tc>
          <w:tcPr>
            <w:tcW w:w="1598" w:type="dxa"/>
          </w:tcPr>
          <w:p w14:paraId="530A2EE4" w14:textId="77777777" w:rsidR="00267EE4" w:rsidRDefault="00267EE4" w:rsidP="0069516C">
            <w:r>
              <w:t>Example</w:t>
            </w:r>
          </w:p>
        </w:tc>
        <w:tc>
          <w:tcPr>
            <w:tcW w:w="3080" w:type="dxa"/>
          </w:tcPr>
          <w:p w14:paraId="48B5B2B9" w14:textId="77777777" w:rsidR="00267EE4" w:rsidRPr="00267EE4" w:rsidRDefault="00267EE4" w:rsidP="0069516C">
            <w:pPr>
              <w:rPr>
                <w:color w:val="FF0000"/>
              </w:rPr>
            </w:pPr>
            <w:r>
              <w:rPr>
                <w:color w:val="FF0000"/>
              </w:rPr>
              <w:t>Email:</w:t>
            </w:r>
            <w:r w:rsidRPr="00267EE4">
              <w:rPr>
                <w:color w:val="5B9BD5" w:themeColor="accent1"/>
              </w:rPr>
              <w:t xml:space="preserve"> </w:t>
            </w:r>
            <w:r w:rsidRPr="00267EE4">
              <w:rPr>
                <w:color w:val="FF0000"/>
              </w:rPr>
              <w:t>olamidepeters@gmail.com</w:t>
            </w:r>
          </w:p>
          <w:p w14:paraId="7D96517F" w14:textId="77777777" w:rsidR="00267EE4" w:rsidRDefault="00267EE4" w:rsidP="0069516C">
            <w:pPr>
              <w:rPr>
                <w:color w:val="FF0000"/>
              </w:rPr>
            </w:pPr>
            <w:r>
              <w:rPr>
                <w:color w:val="FF0000"/>
              </w:rPr>
              <w:t xml:space="preserve">Username: </w:t>
            </w:r>
            <w:r w:rsidRPr="00267EE4">
              <w:rPr>
                <w:color w:val="86BB40" w:themeColor="accent2"/>
              </w:rPr>
              <w:t>ollie2224</w:t>
            </w:r>
          </w:p>
          <w:p w14:paraId="0AC183BB" w14:textId="77777777" w:rsidR="00267EE4" w:rsidRPr="00DE4F42" w:rsidRDefault="00267EE4" w:rsidP="0069516C">
            <w:pPr>
              <w:rPr>
                <w:color w:val="FF0000"/>
              </w:rPr>
            </w:pPr>
            <w:r>
              <w:rPr>
                <w:color w:val="FF0000"/>
              </w:rPr>
              <w:t>Password: **********</w:t>
            </w:r>
          </w:p>
        </w:tc>
      </w:tr>
    </w:tbl>
    <w:p w14:paraId="7F59F5AA" w14:textId="032D6011" w:rsidR="00267EE4" w:rsidRDefault="00267EE4"/>
    <w:tbl>
      <w:tblPr>
        <w:tblStyle w:val="ProjectScopeTable"/>
        <w:tblW w:w="0" w:type="auto"/>
        <w:tblInd w:w="279" w:type="dxa"/>
        <w:tblLook w:val="04A0" w:firstRow="1" w:lastRow="0" w:firstColumn="1" w:lastColumn="0" w:noHBand="0" w:noVBand="1"/>
      </w:tblPr>
      <w:tblGrid>
        <w:gridCol w:w="1598"/>
        <w:gridCol w:w="3080"/>
      </w:tblGrid>
      <w:tr w:rsidR="003868D1" w14:paraId="79AA0B35" w14:textId="77777777" w:rsidTr="0028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1598" w:type="dxa"/>
          </w:tcPr>
          <w:p w14:paraId="4FD52F00" w14:textId="77777777" w:rsidR="003868D1" w:rsidRDefault="003868D1" w:rsidP="002861A0">
            <w:r>
              <w:t xml:space="preserve">Test class no. </w:t>
            </w:r>
          </w:p>
        </w:tc>
        <w:tc>
          <w:tcPr>
            <w:tcW w:w="3080" w:type="dxa"/>
          </w:tcPr>
          <w:p w14:paraId="4078E9B1" w14:textId="32919378" w:rsidR="003868D1" w:rsidRDefault="003868D1" w:rsidP="002861A0">
            <w:r>
              <w:t>4</w:t>
            </w:r>
          </w:p>
        </w:tc>
      </w:tr>
      <w:tr w:rsidR="003868D1" w14:paraId="0257B59A" w14:textId="77777777" w:rsidTr="002861A0">
        <w:trPr>
          <w:trHeight w:val="342"/>
        </w:trPr>
        <w:tc>
          <w:tcPr>
            <w:tcW w:w="1598" w:type="dxa"/>
          </w:tcPr>
          <w:p w14:paraId="0B7CDD47" w14:textId="77777777" w:rsidR="003868D1" w:rsidRDefault="003868D1" w:rsidP="002861A0">
            <w:r>
              <w:t>Title</w:t>
            </w:r>
          </w:p>
        </w:tc>
        <w:tc>
          <w:tcPr>
            <w:tcW w:w="3080" w:type="dxa"/>
          </w:tcPr>
          <w:p w14:paraId="5041AB5C" w14:textId="77777777" w:rsidR="003868D1" w:rsidRDefault="003868D1" w:rsidP="002861A0">
            <w:r>
              <w:t>Registration</w:t>
            </w:r>
          </w:p>
        </w:tc>
      </w:tr>
      <w:tr w:rsidR="003868D1" w14:paraId="058083B9" w14:textId="77777777" w:rsidTr="002861A0">
        <w:trPr>
          <w:trHeight w:val="347"/>
        </w:trPr>
        <w:tc>
          <w:tcPr>
            <w:tcW w:w="1598" w:type="dxa"/>
          </w:tcPr>
          <w:p w14:paraId="79DE8BDD" w14:textId="77777777" w:rsidR="003868D1" w:rsidRDefault="003868D1" w:rsidP="002861A0">
            <w:r>
              <w:t>Description</w:t>
            </w:r>
          </w:p>
        </w:tc>
        <w:tc>
          <w:tcPr>
            <w:tcW w:w="3080" w:type="dxa"/>
          </w:tcPr>
          <w:p w14:paraId="69A8A2F5" w14:textId="5BFFEAEE" w:rsidR="003868D1" w:rsidRDefault="003868D1" w:rsidP="002861A0">
            <w:r>
              <w:t xml:space="preserve">Correct </w:t>
            </w:r>
            <w:r w:rsidR="00B37581">
              <w:t>password</w:t>
            </w:r>
            <w:r>
              <w:t xml:space="preserve"> Format</w:t>
            </w:r>
          </w:p>
        </w:tc>
      </w:tr>
      <w:tr w:rsidR="003868D1" w14:paraId="3C281523" w14:textId="77777777" w:rsidTr="002861A0">
        <w:trPr>
          <w:trHeight w:val="342"/>
        </w:trPr>
        <w:tc>
          <w:tcPr>
            <w:tcW w:w="1598" w:type="dxa"/>
          </w:tcPr>
          <w:p w14:paraId="2E4A0735" w14:textId="77777777" w:rsidR="003868D1" w:rsidRDefault="003868D1" w:rsidP="002861A0">
            <w:r>
              <w:t>Validity</w:t>
            </w:r>
          </w:p>
        </w:tc>
        <w:tc>
          <w:tcPr>
            <w:tcW w:w="3080" w:type="dxa"/>
          </w:tcPr>
          <w:p w14:paraId="69033C2A" w14:textId="77777777" w:rsidR="003868D1" w:rsidRDefault="003868D1" w:rsidP="002861A0">
            <w:r>
              <w:t>Valid</w:t>
            </w:r>
          </w:p>
        </w:tc>
      </w:tr>
      <w:tr w:rsidR="003868D1" w:rsidRPr="00DE4F42" w14:paraId="23863B26" w14:textId="77777777" w:rsidTr="002861A0">
        <w:trPr>
          <w:trHeight w:val="342"/>
        </w:trPr>
        <w:tc>
          <w:tcPr>
            <w:tcW w:w="1598" w:type="dxa"/>
          </w:tcPr>
          <w:p w14:paraId="68BFBF8C" w14:textId="77777777" w:rsidR="003868D1" w:rsidRDefault="003868D1" w:rsidP="002861A0">
            <w:r>
              <w:t>Example</w:t>
            </w:r>
          </w:p>
        </w:tc>
        <w:tc>
          <w:tcPr>
            <w:tcW w:w="3080" w:type="dxa"/>
          </w:tcPr>
          <w:p w14:paraId="1F2443EA" w14:textId="77777777" w:rsidR="003868D1" w:rsidRDefault="003868D1" w:rsidP="002861A0">
            <w:pPr>
              <w:rPr>
                <w:color w:val="FF0000"/>
              </w:rPr>
            </w:pPr>
            <w:r>
              <w:rPr>
                <w:color w:val="FF0000"/>
              </w:rPr>
              <w:t>Email:</w:t>
            </w:r>
            <w:r w:rsidRPr="00267EE4">
              <w:rPr>
                <w:color w:val="5B9BD5" w:themeColor="accent1"/>
              </w:rPr>
              <w:t xml:space="preserve"> </w:t>
            </w:r>
            <w:r w:rsidRPr="00B37581">
              <w:rPr>
                <w:color w:val="FF0000"/>
              </w:rPr>
              <w:t>olamidepeters@gmail.com</w:t>
            </w:r>
          </w:p>
          <w:p w14:paraId="1859DC22" w14:textId="794C894A" w:rsidR="00B37581" w:rsidRDefault="003868D1" w:rsidP="002861A0">
            <w:pPr>
              <w:rPr>
                <w:color w:val="FF0000"/>
              </w:rPr>
            </w:pPr>
            <w:r>
              <w:rPr>
                <w:color w:val="FF0000"/>
              </w:rPr>
              <w:t>Username: ollie2224</w:t>
            </w:r>
          </w:p>
          <w:p w14:paraId="4AC5DB98" w14:textId="721678F4" w:rsidR="003868D1" w:rsidRPr="00DE4F42" w:rsidRDefault="003868D1" w:rsidP="002861A0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Password:</w:t>
            </w:r>
            <w:r w:rsidRPr="00B37581">
              <w:rPr>
                <w:color w:val="86BB40" w:themeColor="accent2"/>
              </w:rPr>
              <w:t xml:space="preserve"> </w:t>
            </w:r>
            <w:r w:rsidR="00B37581">
              <w:rPr>
                <w:color w:val="86BB40" w:themeColor="accent2"/>
              </w:rPr>
              <w:t>Abcdef123</w:t>
            </w:r>
          </w:p>
        </w:tc>
      </w:tr>
    </w:tbl>
    <w:p w14:paraId="7ECB1442" w14:textId="632B2C70" w:rsidR="003868D1" w:rsidRDefault="003868D1"/>
    <w:p w14:paraId="0A54B203" w14:textId="77777777" w:rsidR="00B37581" w:rsidRDefault="00B37581"/>
    <w:tbl>
      <w:tblPr>
        <w:tblStyle w:val="ProjectScopeTable"/>
        <w:tblW w:w="0" w:type="auto"/>
        <w:tblInd w:w="279" w:type="dxa"/>
        <w:tblLook w:val="04A0" w:firstRow="1" w:lastRow="0" w:firstColumn="1" w:lastColumn="0" w:noHBand="0" w:noVBand="1"/>
      </w:tblPr>
      <w:tblGrid>
        <w:gridCol w:w="1598"/>
        <w:gridCol w:w="3080"/>
      </w:tblGrid>
      <w:tr w:rsidR="00B37581" w14:paraId="50240C40" w14:textId="77777777" w:rsidTr="0028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1598" w:type="dxa"/>
          </w:tcPr>
          <w:p w14:paraId="2956DEEA" w14:textId="77777777" w:rsidR="00B37581" w:rsidRDefault="00B37581" w:rsidP="002861A0">
            <w:r>
              <w:t xml:space="preserve">Test class no. </w:t>
            </w:r>
          </w:p>
        </w:tc>
        <w:tc>
          <w:tcPr>
            <w:tcW w:w="3080" w:type="dxa"/>
          </w:tcPr>
          <w:p w14:paraId="04B28850" w14:textId="4DB61FFA" w:rsidR="00B37581" w:rsidRDefault="00B37581" w:rsidP="002861A0">
            <w:r>
              <w:t>5</w:t>
            </w:r>
          </w:p>
        </w:tc>
      </w:tr>
      <w:tr w:rsidR="00B37581" w14:paraId="2EE8250B" w14:textId="77777777" w:rsidTr="002861A0">
        <w:trPr>
          <w:trHeight w:val="342"/>
        </w:trPr>
        <w:tc>
          <w:tcPr>
            <w:tcW w:w="1598" w:type="dxa"/>
          </w:tcPr>
          <w:p w14:paraId="11F6CD04" w14:textId="77777777" w:rsidR="00B37581" w:rsidRDefault="00B37581" w:rsidP="002861A0">
            <w:r>
              <w:t>Title</w:t>
            </w:r>
          </w:p>
        </w:tc>
        <w:tc>
          <w:tcPr>
            <w:tcW w:w="3080" w:type="dxa"/>
          </w:tcPr>
          <w:p w14:paraId="4423DD28" w14:textId="77777777" w:rsidR="00B37581" w:rsidRDefault="00B37581" w:rsidP="002861A0">
            <w:r>
              <w:t>Registration</w:t>
            </w:r>
          </w:p>
        </w:tc>
      </w:tr>
      <w:tr w:rsidR="00B37581" w14:paraId="31B07464" w14:textId="77777777" w:rsidTr="002861A0">
        <w:trPr>
          <w:trHeight w:val="347"/>
        </w:trPr>
        <w:tc>
          <w:tcPr>
            <w:tcW w:w="1598" w:type="dxa"/>
          </w:tcPr>
          <w:p w14:paraId="1AE1E4D9" w14:textId="77777777" w:rsidR="00B37581" w:rsidRDefault="00B37581" w:rsidP="002861A0">
            <w:r>
              <w:t>Description</w:t>
            </w:r>
          </w:p>
        </w:tc>
        <w:tc>
          <w:tcPr>
            <w:tcW w:w="3080" w:type="dxa"/>
          </w:tcPr>
          <w:p w14:paraId="6715281B" w14:textId="5B65AB4E" w:rsidR="00B37581" w:rsidRDefault="00B37581" w:rsidP="002861A0">
            <w:r>
              <w:t>Email confirmed</w:t>
            </w:r>
          </w:p>
        </w:tc>
      </w:tr>
      <w:tr w:rsidR="00B37581" w14:paraId="74EF4217" w14:textId="77777777" w:rsidTr="002861A0">
        <w:trPr>
          <w:trHeight w:val="342"/>
        </w:trPr>
        <w:tc>
          <w:tcPr>
            <w:tcW w:w="1598" w:type="dxa"/>
          </w:tcPr>
          <w:p w14:paraId="596DFF56" w14:textId="77777777" w:rsidR="00B37581" w:rsidRDefault="00B37581" w:rsidP="002861A0">
            <w:r>
              <w:t>Validity</w:t>
            </w:r>
          </w:p>
        </w:tc>
        <w:tc>
          <w:tcPr>
            <w:tcW w:w="3080" w:type="dxa"/>
          </w:tcPr>
          <w:p w14:paraId="6BE96C5E" w14:textId="77777777" w:rsidR="00B37581" w:rsidRDefault="00B37581" w:rsidP="002861A0">
            <w:r>
              <w:t>Valid</w:t>
            </w:r>
          </w:p>
        </w:tc>
      </w:tr>
      <w:tr w:rsidR="00B37581" w:rsidRPr="00DE4F42" w14:paraId="64709291" w14:textId="77777777" w:rsidTr="002861A0">
        <w:trPr>
          <w:trHeight w:val="342"/>
        </w:trPr>
        <w:tc>
          <w:tcPr>
            <w:tcW w:w="1598" w:type="dxa"/>
          </w:tcPr>
          <w:p w14:paraId="19C75495" w14:textId="77777777" w:rsidR="00B37581" w:rsidRDefault="00B37581" w:rsidP="002861A0">
            <w:r>
              <w:t>Example</w:t>
            </w:r>
          </w:p>
        </w:tc>
        <w:tc>
          <w:tcPr>
            <w:tcW w:w="3080" w:type="dxa"/>
          </w:tcPr>
          <w:p w14:paraId="0F04A515" w14:textId="77777777" w:rsidR="00B37581" w:rsidRDefault="00B37581" w:rsidP="002861A0">
            <w:pPr>
              <w:rPr>
                <w:color w:val="FF0000"/>
              </w:rPr>
            </w:pPr>
            <w:r>
              <w:rPr>
                <w:color w:val="FF0000"/>
              </w:rPr>
              <w:t>Email:</w:t>
            </w:r>
            <w:r w:rsidRPr="00267EE4">
              <w:rPr>
                <w:color w:val="5B9BD5" w:themeColor="accent1"/>
              </w:rPr>
              <w:t xml:space="preserve"> </w:t>
            </w:r>
            <w:r w:rsidRPr="00B37581">
              <w:rPr>
                <w:color w:val="F3533F" w:themeColor="accent6"/>
              </w:rPr>
              <w:t>olamidepeters@gmail.com</w:t>
            </w:r>
          </w:p>
          <w:p w14:paraId="403DDF03" w14:textId="77777777" w:rsidR="00B37581" w:rsidRDefault="00B37581" w:rsidP="002861A0">
            <w:pPr>
              <w:rPr>
                <w:color w:val="FF0000"/>
              </w:rPr>
            </w:pPr>
            <w:r>
              <w:rPr>
                <w:color w:val="FF0000"/>
              </w:rPr>
              <w:t>Username: ollie2224</w:t>
            </w:r>
          </w:p>
          <w:p w14:paraId="20A13B67" w14:textId="77777777" w:rsidR="00B37581" w:rsidRPr="00DE4F42" w:rsidRDefault="00B37581" w:rsidP="002861A0">
            <w:pPr>
              <w:rPr>
                <w:color w:val="FF0000"/>
              </w:rPr>
            </w:pPr>
            <w:r>
              <w:rPr>
                <w:color w:val="FF0000"/>
              </w:rPr>
              <w:t>Password: **********</w:t>
            </w:r>
          </w:p>
        </w:tc>
      </w:tr>
    </w:tbl>
    <w:p w14:paraId="0E5AAE18" w14:textId="7ED2B481" w:rsidR="006D674B" w:rsidRDefault="006D674B"/>
    <w:p w14:paraId="7463C38D" w14:textId="77777777" w:rsidR="00B37581" w:rsidRDefault="00B37581"/>
    <w:tbl>
      <w:tblPr>
        <w:tblStyle w:val="ProjectScopeTable"/>
        <w:tblW w:w="0" w:type="auto"/>
        <w:tblInd w:w="279" w:type="dxa"/>
        <w:tblLook w:val="04A0" w:firstRow="1" w:lastRow="0" w:firstColumn="1" w:lastColumn="0" w:noHBand="0" w:noVBand="1"/>
      </w:tblPr>
      <w:tblGrid>
        <w:gridCol w:w="1598"/>
        <w:gridCol w:w="3080"/>
      </w:tblGrid>
      <w:tr w:rsidR="00B37581" w14:paraId="0B660594" w14:textId="77777777" w:rsidTr="0028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1598" w:type="dxa"/>
          </w:tcPr>
          <w:p w14:paraId="04FC2B88" w14:textId="77777777" w:rsidR="00B37581" w:rsidRDefault="00B37581" w:rsidP="002861A0">
            <w:r>
              <w:t xml:space="preserve">Test class no. </w:t>
            </w:r>
          </w:p>
        </w:tc>
        <w:tc>
          <w:tcPr>
            <w:tcW w:w="3080" w:type="dxa"/>
          </w:tcPr>
          <w:p w14:paraId="591EBDD9" w14:textId="1A1629B5" w:rsidR="00B37581" w:rsidRDefault="00B37581" w:rsidP="002861A0">
            <w:r>
              <w:t>#</w:t>
            </w:r>
          </w:p>
        </w:tc>
      </w:tr>
      <w:tr w:rsidR="00B37581" w14:paraId="4B94FC48" w14:textId="77777777" w:rsidTr="002861A0">
        <w:trPr>
          <w:trHeight w:val="342"/>
        </w:trPr>
        <w:tc>
          <w:tcPr>
            <w:tcW w:w="1598" w:type="dxa"/>
          </w:tcPr>
          <w:p w14:paraId="63F0A6C7" w14:textId="77777777" w:rsidR="00B37581" w:rsidRDefault="00B37581" w:rsidP="002861A0">
            <w:r>
              <w:t>Title</w:t>
            </w:r>
          </w:p>
        </w:tc>
        <w:tc>
          <w:tcPr>
            <w:tcW w:w="3080" w:type="dxa"/>
          </w:tcPr>
          <w:p w14:paraId="223AF9FC" w14:textId="5F4AB1EF" w:rsidR="00B37581" w:rsidRDefault="00B37581" w:rsidP="002861A0"/>
        </w:tc>
      </w:tr>
      <w:tr w:rsidR="00B37581" w14:paraId="451C83B8" w14:textId="77777777" w:rsidTr="002861A0">
        <w:trPr>
          <w:trHeight w:val="347"/>
        </w:trPr>
        <w:tc>
          <w:tcPr>
            <w:tcW w:w="1598" w:type="dxa"/>
          </w:tcPr>
          <w:p w14:paraId="2D9F37CA" w14:textId="77777777" w:rsidR="00B37581" w:rsidRDefault="00B37581" w:rsidP="002861A0">
            <w:r>
              <w:t>Description</w:t>
            </w:r>
          </w:p>
        </w:tc>
        <w:tc>
          <w:tcPr>
            <w:tcW w:w="3080" w:type="dxa"/>
          </w:tcPr>
          <w:p w14:paraId="502C0DDC" w14:textId="294C8173" w:rsidR="00B37581" w:rsidRDefault="00B37581" w:rsidP="002861A0"/>
        </w:tc>
      </w:tr>
      <w:tr w:rsidR="00B37581" w14:paraId="48D7D66C" w14:textId="77777777" w:rsidTr="002861A0">
        <w:trPr>
          <w:trHeight w:val="342"/>
        </w:trPr>
        <w:tc>
          <w:tcPr>
            <w:tcW w:w="1598" w:type="dxa"/>
          </w:tcPr>
          <w:p w14:paraId="71F5F8AA" w14:textId="77777777" w:rsidR="00B37581" w:rsidRDefault="00B37581" w:rsidP="002861A0">
            <w:r>
              <w:t>Validity</w:t>
            </w:r>
          </w:p>
        </w:tc>
        <w:tc>
          <w:tcPr>
            <w:tcW w:w="3080" w:type="dxa"/>
          </w:tcPr>
          <w:p w14:paraId="04519543" w14:textId="770ED64A" w:rsidR="00B37581" w:rsidRDefault="00B37581" w:rsidP="002861A0"/>
        </w:tc>
      </w:tr>
      <w:tr w:rsidR="00B37581" w:rsidRPr="00DE4F42" w14:paraId="2B2772F9" w14:textId="77777777" w:rsidTr="002861A0">
        <w:trPr>
          <w:trHeight w:val="342"/>
        </w:trPr>
        <w:tc>
          <w:tcPr>
            <w:tcW w:w="1598" w:type="dxa"/>
          </w:tcPr>
          <w:p w14:paraId="1B49D816" w14:textId="77777777" w:rsidR="00B37581" w:rsidRDefault="00B37581" w:rsidP="002861A0">
            <w:r>
              <w:t>Example</w:t>
            </w:r>
          </w:p>
        </w:tc>
        <w:tc>
          <w:tcPr>
            <w:tcW w:w="3080" w:type="dxa"/>
          </w:tcPr>
          <w:p w14:paraId="677914FF" w14:textId="0F3FD9F5" w:rsidR="00B37581" w:rsidRPr="00DE4F42" w:rsidRDefault="00B37581" w:rsidP="002861A0">
            <w:pPr>
              <w:rPr>
                <w:color w:val="FF0000"/>
              </w:rPr>
            </w:pPr>
          </w:p>
        </w:tc>
      </w:tr>
    </w:tbl>
    <w:p w14:paraId="14E3DF5A" w14:textId="77777777" w:rsidR="00B37581" w:rsidRDefault="00B37581"/>
    <w:p w14:paraId="47D594ED" w14:textId="331F7513" w:rsidR="006D674B" w:rsidRDefault="00026F6E">
      <w:pPr>
        <w:pStyle w:val="Heading2"/>
      </w:pPr>
      <w:r>
        <w:t>Testing</w:t>
      </w:r>
    </w:p>
    <w:p w14:paraId="58DB3A7C" w14:textId="278D1B6A" w:rsidR="00026F6E" w:rsidRDefault="00026F6E" w:rsidP="00026F6E">
      <w:pPr>
        <w:pStyle w:val="ListParagraph"/>
        <w:numPr>
          <w:ilvl w:val="0"/>
          <w:numId w:val="9"/>
        </w:numPr>
      </w:pPr>
      <w:r>
        <w:t xml:space="preserve">Test for bugs </w:t>
      </w:r>
    </w:p>
    <w:p w14:paraId="6B61740B" w14:textId="6762CA03" w:rsidR="00026F6E" w:rsidRDefault="00026F6E" w:rsidP="00026F6E">
      <w:pPr>
        <w:pStyle w:val="ListParagraph"/>
        <w:numPr>
          <w:ilvl w:val="0"/>
          <w:numId w:val="9"/>
        </w:numPr>
      </w:pPr>
      <w:r>
        <w:t>Create bug reports</w:t>
      </w:r>
    </w:p>
    <w:p w14:paraId="53ECC688" w14:textId="4077F125" w:rsidR="00597968" w:rsidRDefault="00597968" w:rsidP="00026F6E">
      <w:pPr>
        <w:pStyle w:val="ListParagraph"/>
        <w:numPr>
          <w:ilvl w:val="0"/>
          <w:numId w:val="9"/>
        </w:numPr>
      </w:pPr>
      <w:r>
        <w:t>When creating bug reports follow this template</w:t>
      </w:r>
    </w:p>
    <w:tbl>
      <w:tblPr>
        <w:tblStyle w:val="ProjectScopeTable"/>
        <w:tblW w:w="0" w:type="auto"/>
        <w:tblInd w:w="720" w:type="dxa"/>
        <w:tblLook w:val="04A0" w:firstRow="1" w:lastRow="0" w:firstColumn="1" w:lastColumn="0" w:noHBand="0" w:noVBand="1"/>
      </w:tblPr>
      <w:tblGrid>
        <w:gridCol w:w="4272"/>
        <w:gridCol w:w="4217"/>
      </w:tblGrid>
      <w:tr w:rsidR="00597968" w14:paraId="390821F9" w14:textId="77777777" w:rsidTr="00597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2" w:type="dxa"/>
          </w:tcPr>
          <w:p w14:paraId="08ED5138" w14:textId="07A424C9" w:rsidR="00026F6E" w:rsidRDefault="00026F6E" w:rsidP="00026F6E">
            <w:pPr>
              <w:pStyle w:val="ListParagraph"/>
              <w:ind w:left="0"/>
            </w:pPr>
            <w:r>
              <w:t xml:space="preserve">Name of Reporter: </w:t>
            </w:r>
          </w:p>
        </w:tc>
        <w:tc>
          <w:tcPr>
            <w:tcW w:w="4217" w:type="dxa"/>
          </w:tcPr>
          <w:p w14:paraId="13518280" w14:textId="77777777" w:rsidR="00026F6E" w:rsidRDefault="00026F6E" w:rsidP="00026F6E">
            <w:pPr>
              <w:pStyle w:val="ListParagraph"/>
              <w:ind w:left="0"/>
            </w:pPr>
          </w:p>
        </w:tc>
      </w:tr>
      <w:tr w:rsidR="00597968" w14:paraId="181827B5" w14:textId="77777777" w:rsidTr="00597968">
        <w:tc>
          <w:tcPr>
            <w:tcW w:w="4272" w:type="dxa"/>
          </w:tcPr>
          <w:p w14:paraId="080C0D26" w14:textId="30F485A0" w:rsidR="00026F6E" w:rsidRDefault="00026F6E" w:rsidP="00026F6E">
            <w:pPr>
              <w:pStyle w:val="ListParagraph"/>
              <w:ind w:left="0"/>
            </w:pPr>
            <w:r>
              <w:t>Date:</w:t>
            </w:r>
          </w:p>
        </w:tc>
        <w:tc>
          <w:tcPr>
            <w:tcW w:w="4217" w:type="dxa"/>
          </w:tcPr>
          <w:p w14:paraId="51612D6A" w14:textId="2BB8CA2E" w:rsidR="00026F6E" w:rsidRDefault="00597968" w:rsidP="00026F6E">
            <w:pPr>
              <w:pStyle w:val="ListParagraph"/>
              <w:ind w:left="0"/>
            </w:pPr>
            <w:r>
              <w:t>20052018(</w:t>
            </w:r>
            <w:proofErr w:type="spellStart"/>
            <w:r>
              <w:t>ddmmyyyy</w:t>
            </w:r>
            <w:proofErr w:type="spellEnd"/>
            <w:r>
              <w:t>)</w:t>
            </w:r>
          </w:p>
        </w:tc>
      </w:tr>
      <w:tr w:rsidR="00597968" w14:paraId="3ED00D31" w14:textId="77777777" w:rsidTr="00597968">
        <w:tc>
          <w:tcPr>
            <w:tcW w:w="4272" w:type="dxa"/>
          </w:tcPr>
          <w:p w14:paraId="1C648908" w14:textId="60312B04" w:rsidR="00597968" w:rsidRDefault="00597968" w:rsidP="00026F6E">
            <w:pPr>
              <w:pStyle w:val="ListParagraph"/>
              <w:ind w:left="0"/>
            </w:pPr>
            <w:r>
              <w:t>Title:</w:t>
            </w:r>
          </w:p>
        </w:tc>
        <w:tc>
          <w:tcPr>
            <w:tcW w:w="4217" w:type="dxa"/>
          </w:tcPr>
          <w:p w14:paraId="57E9C8FA" w14:textId="019E5990" w:rsidR="00597968" w:rsidRDefault="00597968" w:rsidP="00026F6E">
            <w:pPr>
              <w:pStyle w:val="ListParagraph"/>
              <w:ind w:left="0"/>
            </w:pPr>
            <w:r>
              <w:t>Ui crashing</w:t>
            </w:r>
          </w:p>
        </w:tc>
      </w:tr>
      <w:tr w:rsidR="00597968" w14:paraId="0BB6F02B" w14:textId="77777777" w:rsidTr="00597968">
        <w:tc>
          <w:tcPr>
            <w:tcW w:w="4272" w:type="dxa"/>
          </w:tcPr>
          <w:p w14:paraId="71B80951" w14:textId="2D8E892A" w:rsidR="00026F6E" w:rsidRDefault="00026F6E" w:rsidP="00026F6E">
            <w:pPr>
              <w:pStyle w:val="ListParagraph"/>
              <w:ind w:left="0"/>
            </w:pPr>
            <w:r>
              <w:t xml:space="preserve">Importance of </w:t>
            </w:r>
            <w:proofErr w:type="gramStart"/>
            <w:r>
              <w:t>bug :</w:t>
            </w:r>
            <w:proofErr w:type="gramEnd"/>
            <w:r>
              <w:t xml:space="preserve"> red=critical, amber=minor</w:t>
            </w:r>
          </w:p>
        </w:tc>
        <w:tc>
          <w:tcPr>
            <w:tcW w:w="4217" w:type="dxa"/>
            <w:shd w:val="clear" w:color="auto" w:fill="FF0000"/>
          </w:tcPr>
          <w:p w14:paraId="3C4A5BF7" w14:textId="77777777" w:rsidR="00026F6E" w:rsidRDefault="00026F6E" w:rsidP="00026F6E">
            <w:pPr>
              <w:pStyle w:val="ListParagraph"/>
              <w:ind w:left="0"/>
            </w:pPr>
          </w:p>
        </w:tc>
      </w:tr>
      <w:tr w:rsidR="00597968" w14:paraId="6C36F42F" w14:textId="77777777" w:rsidTr="00597968">
        <w:trPr>
          <w:trHeight w:val="388"/>
        </w:trPr>
        <w:tc>
          <w:tcPr>
            <w:tcW w:w="4272" w:type="dxa"/>
          </w:tcPr>
          <w:p w14:paraId="04286882" w14:textId="3C13DE7C" w:rsidR="00026F6E" w:rsidRDefault="00026F6E" w:rsidP="00026F6E">
            <w:pPr>
              <w:pStyle w:val="ListParagraph"/>
              <w:ind w:left="0"/>
            </w:pPr>
            <w:r>
              <w:t xml:space="preserve">(Short) </w:t>
            </w:r>
            <w:r w:rsidR="00597968">
              <w:t>summary</w:t>
            </w:r>
            <w:r>
              <w:t xml:space="preserve"> of bug: </w:t>
            </w:r>
          </w:p>
        </w:tc>
        <w:tc>
          <w:tcPr>
            <w:tcW w:w="4217" w:type="dxa"/>
          </w:tcPr>
          <w:p w14:paraId="1D3DF043" w14:textId="7E979E28" w:rsidR="00026F6E" w:rsidRDefault="00597968" w:rsidP="00026F6E">
            <w:pPr>
              <w:pStyle w:val="ListParagraph"/>
              <w:ind w:left="0"/>
            </w:pPr>
            <w:r>
              <w:t>Ui crashing when user enters app</w:t>
            </w:r>
          </w:p>
        </w:tc>
      </w:tr>
      <w:tr w:rsidR="00597968" w14:paraId="44A7A9CA" w14:textId="77777777" w:rsidTr="00597968">
        <w:trPr>
          <w:trHeight w:val="1186"/>
        </w:trPr>
        <w:tc>
          <w:tcPr>
            <w:tcW w:w="4272" w:type="dxa"/>
          </w:tcPr>
          <w:p w14:paraId="1342919C" w14:textId="3A8CDE2D" w:rsidR="00026F6E" w:rsidRDefault="00026F6E" w:rsidP="00026F6E">
            <w:pPr>
              <w:pStyle w:val="ListParagraph"/>
              <w:ind w:left="0"/>
            </w:pPr>
            <w:r>
              <w:t xml:space="preserve">Steps to reproduce: </w:t>
            </w:r>
          </w:p>
        </w:tc>
        <w:tc>
          <w:tcPr>
            <w:tcW w:w="4217" w:type="dxa"/>
          </w:tcPr>
          <w:p w14:paraId="6B235AE9" w14:textId="77777777" w:rsidR="00026F6E" w:rsidRDefault="00597968" w:rsidP="00597968">
            <w:pPr>
              <w:pStyle w:val="ListParagraph"/>
              <w:numPr>
                <w:ilvl w:val="0"/>
                <w:numId w:val="10"/>
              </w:numPr>
            </w:pPr>
            <w:r>
              <w:t>Open app</w:t>
            </w:r>
          </w:p>
          <w:p w14:paraId="66661D94" w14:textId="77777777" w:rsidR="00597968" w:rsidRDefault="00597968" w:rsidP="00597968">
            <w:pPr>
              <w:pStyle w:val="ListParagraph"/>
              <w:numPr>
                <w:ilvl w:val="0"/>
                <w:numId w:val="10"/>
              </w:numPr>
            </w:pPr>
            <w:r>
              <w:t>Click the screen</w:t>
            </w:r>
          </w:p>
          <w:p w14:paraId="7BD8BBC0" w14:textId="56303A07" w:rsidR="00597968" w:rsidRDefault="00597968" w:rsidP="00597968">
            <w:pPr>
              <w:pStyle w:val="ListParagraph"/>
              <w:numPr>
                <w:ilvl w:val="0"/>
                <w:numId w:val="10"/>
              </w:numPr>
            </w:pPr>
            <w:r>
              <w:t>Observe crash</w:t>
            </w:r>
          </w:p>
        </w:tc>
      </w:tr>
      <w:tr w:rsidR="00026F6E" w14:paraId="386F32D0" w14:textId="77777777" w:rsidTr="00597968">
        <w:trPr>
          <w:trHeight w:val="443"/>
        </w:trPr>
        <w:tc>
          <w:tcPr>
            <w:tcW w:w="4272" w:type="dxa"/>
          </w:tcPr>
          <w:p w14:paraId="672A03CD" w14:textId="0360073D" w:rsidR="00026F6E" w:rsidRDefault="00597968" w:rsidP="00026F6E">
            <w:pPr>
              <w:pStyle w:val="ListParagraph"/>
              <w:ind w:left="0"/>
            </w:pPr>
            <w:r>
              <w:t>BugID</w:t>
            </w:r>
            <w:r w:rsidR="00026F6E">
              <w:t>:</w:t>
            </w:r>
            <w:r>
              <w:t xml:space="preserve"> </w:t>
            </w:r>
            <w:proofErr w:type="spellStart"/>
            <w:r>
              <w:t>Date_Title</w:t>
            </w:r>
            <w:proofErr w:type="spellEnd"/>
          </w:p>
        </w:tc>
        <w:tc>
          <w:tcPr>
            <w:tcW w:w="4217" w:type="dxa"/>
          </w:tcPr>
          <w:p w14:paraId="51E0CEED" w14:textId="56B7E1EB" w:rsidR="00026F6E" w:rsidRDefault="00597968" w:rsidP="00026F6E">
            <w:pPr>
              <w:pStyle w:val="ListParagraph"/>
              <w:ind w:left="0"/>
            </w:pPr>
            <w:r>
              <w:t>20052018_Ui Crashing</w:t>
            </w:r>
          </w:p>
        </w:tc>
      </w:tr>
    </w:tbl>
    <w:p w14:paraId="6A75786D" w14:textId="78A877C5" w:rsidR="00026F6E" w:rsidRDefault="00026F6E" w:rsidP="00026F6E">
      <w:pPr>
        <w:pStyle w:val="ListParagraph"/>
      </w:pPr>
    </w:p>
    <w:tbl>
      <w:tblPr>
        <w:tblStyle w:val="ProjectScopeTable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32"/>
      </w:tblGrid>
      <w:tr w:rsidR="00026F6E" w14:paraId="61782837" w14:textId="77777777" w:rsidTr="00026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62B2ECD9" w14:textId="40C0D09C" w:rsidR="00026F6E" w:rsidRDefault="00597968" w:rsidP="00026F6E">
            <w:pPr>
              <w:pStyle w:val="ListParagraph"/>
              <w:ind w:left="0"/>
            </w:pPr>
            <w:r>
              <w:lastRenderedPageBreak/>
              <w:t>Bug ID</w:t>
            </w:r>
          </w:p>
        </w:tc>
        <w:tc>
          <w:tcPr>
            <w:tcW w:w="4675" w:type="dxa"/>
          </w:tcPr>
          <w:p w14:paraId="05351BCD" w14:textId="4F83D2F9" w:rsidR="00026F6E" w:rsidRDefault="00597968" w:rsidP="00026F6E">
            <w:pPr>
              <w:pStyle w:val="ListParagraph"/>
              <w:ind w:left="0"/>
            </w:pPr>
            <w:r>
              <w:t>20052018_ui</w:t>
            </w:r>
          </w:p>
        </w:tc>
      </w:tr>
      <w:tr w:rsidR="00026F6E" w14:paraId="6D56E7A7" w14:textId="77777777" w:rsidTr="00026F6E">
        <w:tc>
          <w:tcPr>
            <w:tcW w:w="4675" w:type="dxa"/>
          </w:tcPr>
          <w:p w14:paraId="59ABAE48" w14:textId="50558F98" w:rsidR="00026F6E" w:rsidRDefault="00597968" w:rsidP="00026F6E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4675" w:type="dxa"/>
          </w:tcPr>
          <w:p w14:paraId="2A49D401" w14:textId="1A8555FE" w:rsidR="00026F6E" w:rsidRDefault="00597968" w:rsidP="00026F6E">
            <w:pPr>
              <w:pStyle w:val="ListParagraph"/>
              <w:ind w:left="0"/>
            </w:pPr>
            <w:r>
              <w:t>solved</w:t>
            </w:r>
          </w:p>
        </w:tc>
      </w:tr>
      <w:tr w:rsidR="00026F6E" w14:paraId="7274733B" w14:textId="77777777" w:rsidTr="00026F6E">
        <w:tc>
          <w:tcPr>
            <w:tcW w:w="4675" w:type="dxa"/>
          </w:tcPr>
          <w:p w14:paraId="3A01E1D6" w14:textId="1DCDA651" w:rsidR="00026F6E" w:rsidRDefault="00597968" w:rsidP="00026F6E">
            <w:pPr>
              <w:pStyle w:val="ListParagraph"/>
              <w:ind w:left="0"/>
            </w:pPr>
            <w:r>
              <w:t>Assignee</w:t>
            </w:r>
          </w:p>
        </w:tc>
        <w:tc>
          <w:tcPr>
            <w:tcW w:w="4675" w:type="dxa"/>
          </w:tcPr>
          <w:p w14:paraId="7541A56E" w14:textId="7F291BA9" w:rsidR="00026F6E" w:rsidRDefault="00597968" w:rsidP="00026F6E">
            <w:pPr>
              <w:pStyle w:val="ListParagraph"/>
              <w:ind w:left="0"/>
            </w:pPr>
            <w:r>
              <w:t>ollie</w:t>
            </w:r>
          </w:p>
        </w:tc>
      </w:tr>
    </w:tbl>
    <w:p w14:paraId="7207AC03" w14:textId="77777777" w:rsidR="00026F6E" w:rsidRPr="00026F6E" w:rsidRDefault="00026F6E" w:rsidP="00026F6E">
      <w:pPr>
        <w:pStyle w:val="ListParagraph"/>
      </w:pPr>
    </w:p>
    <w:p w14:paraId="355809C5" w14:textId="32C58528" w:rsidR="006D674B" w:rsidRDefault="006D674B"/>
    <w:p w14:paraId="0D7B8BFB" w14:textId="77777777" w:rsidR="006D674B" w:rsidRDefault="0069516C">
      <w:pPr>
        <w:pStyle w:val="Heading1"/>
      </w:pPr>
      <w:r>
        <w:t>Approval and Authority to Proceed</w:t>
      </w:r>
    </w:p>
    <w:p w14:paraId="57B5E59D" w14:textId="77777777" w:rsidR="006D674B" w:rsidRDefault="0069516C">
      <w:r>
        <w:t xml:space="preserve">We approve the project as described </w:t>
      </w:r>
      <w:proofErr w:type="gramStart"/>
      <w:r>
        <w:t>above, and</w:t>
      </w:r>
      <w:proofErr w:type="gramEnd"/>
      <w:r>
        <w:t xml:space="preserve"> authorize the team to proceed.</w:t>
      </w:r>
    </w:p>
    <w:tbl>
      <w:tblPr>
        <w:tblStyle w:val="ProjectScopeTable"/>
        <w:tblW w:w="5029" w:type="pct"/>
        <w:tblLook w:val="04A0" w:firstRow="1" w:lastRow="0" w:firstColumn="1" w:lastColumn="0" w:noHBand="0" w:noVBand="1"/>
        <w:tblDescription w:val="Stakeholders Table"/>
      </w:tblPr>
      <w:tblGrid>
        <w:gridCol w:w="3617"/>
        <w:gridCol w:w="3617"/>
        <w:gridCol w:w="2170"/>
      </w:tblGrid>
      <w:tr w:rsidR="006D674B" w14:paraId="1A0C1588" w14:textId="77777777" w:rsidTr="003E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tcW w:w="1923" w:type="pct"/>
          </w:tcPr>
          <w:p w14:paraId="7836922C" w14:textId="77777777" w:rsidR="006D674B" w:rsidRDefault="0069516C">
            <w:r>
              <w:t>Name</w:t>
            </w:r>
          </w:p>
        </w:tc>
        <w:tc>
          <w:tcPr>
            <w:tcW w:w="1923" w:type="pct"/>
          </w:tcPr>
          <w:p w14:paraId="60928F87" w14:textId="77777777" w:rsidR="006D674B" w:rsidRDefault="0069516C">
            <w:r>
              <w:t>Title</w:t>
            </w:r>
          </w:p>
        </w:tc>
        <w:tc>
          <w:tcPr>
            <w:tcW w:w="1154" w:type="pct"/>
          </w:tcPr>
          <w:p w14:paraId="71991D75" w14:textId="77777777" w:rsidR="006D674B" w:rsidRDefault="0069516C">
            <w:r>
              <w:t>Date</w:t>
            </w:r>
          </w:p>
        </w:tc>
      </w:tr>
      <w:tr w:rsidR="006D674B" w14:paraId="21121EB2" w14:textId="77777777" w:rsidTr="003E63B7">
        <w:trPr>
          <w:trHeight w:val="508"/>
        </w:trPr>
        <w:tc>
          <w:tcPr>
            <w:tcW w:w="1923" w:type="pct"/>
          </w:tcPr>
          <w:p w14:paraId="5CA2B7FB" w14:textId="73C96C1F" w:rsidR="006D674B" w:rsidRDefault="003E63B7">
            <w:r>
              <w:t xml:space="preserve">Ollie </w:t>
            </w:r>
          </w:p>
        </w:tc>
        <w:tc>
          <w:tcPr>
            <w:tcW w:w="1923" w:type="pct"/>
          </w:tcPr>
          <w:p w14:paraId="34D0F4DF" w14:textId="2D2AB69B" w:rsidR="001E1E50" w:rsidRDefault="00B67702" w:rsidP="0069516C">
            <w:pPr>
              <w:ind w:left="360"/>
            </w:pPr>
            <w:sdt>
              <w:sdtPr>
                <w:rPr>
                  <w:rFonts w:ascii="MS Gothic" w:eastAsia="MS Gothic" w:hAnsi="MS Gothic"/>
                </w:rPr>
                <w:id w:val="12748262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E1E50">
              <w:t xml:space="preserve"> </w:t>
            </w:r>
            <w:r w:rsidR="001E1E50" w:rsidRPr="0069516C">
              <w:rPr>
                <w:color w:val="86BB40" w:themeColor="accent2"/>
              </w:rPr>
              <w:t>Database Handling</w:t>
            </w:r>
          </w:p>
          <w:p w14:paraId="3F3E9093" w14:textId="4D814B65" w:rsidR="003E63B7" w:rsidRDefault="00B67702" w:rsidP="001E1E50">
            <w:pPr>
              <w:ind w:left="360"/>
            </w:pPr>
            <w:sdt>
              <w:sdtPr>
                <w:id w:val="13900751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E5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E1E50">
              <w:t xml:space="preserve"> </w:t>
            </w:r>
            <w:r w:rsidR="003E63B7" w:rsidRPr="0069516C">
              <w:rPr>
                <w:color w:val="86BB40" w:themeColor="accent2"/>
              </w:rPr>
              <w:t>Login and sign up</w:t>
            </w:r>
          </w:p>
          <w:p w14:paraId="24317C9E" w14:textId="17D69277" w:rsidR="003E63B7" w:rsidRDefault="00B67702" w:rsidP="001E1E50">
            <w:pPr>
              <w:ind w:left="360"/>
            </w:pPr>
            <w:sdt>
              <w:sdtPr>
                <w:id w:val="3287150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9516C">
              <w:t xml:space="preserve"> </w:t>
            </w:r>
            <w:r w:rsidR="001E1E50" w:rsidRPr="0069516C">
              <w:rPr>
                <w:color w:val="86BB40" w:themeColor="accent2"/>
              </w:rPr>
              <w:t>UI</w:t>
            </w:r>
            <w:r w:rsidR="003E63B7" w:rsidRPr="0069516C">
              <w:rPr>
                <w:color w:val="86BB40" w:themeColor="accent2"/>
              </w:rPr>
              <w:t xml:space="preserve"> design</w:t>
            </w:r>
          </w:p>
          <w:p w14:paraId="6B30A0DC" w14:textId="10C84C5B" w:rsidR="003E63B7" w:rsidRDefault="00B67702" w:rsidP="001E1E50">
            <w:pPr>
              <w:ind w:left="360"/>
            </w:pPr>
            <w:sdt>
              <w:sdtPr>
                <w:id w:val="-21034060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9516C">
              <w:t xml:space="preserve"> </w:t>
            </w:r>
            <w:r w:rsidR="0069516C" w:rsidRPr="0069516C">
              <w:rPr>
                <w:color w:val="86BB40" w:themeColor="accent2"/>
              </w:rPr>
              <w:t>C</w:t>
            </w:r>
            <w:r w:rsidR="003E63B7" w:rsidRPr="0069516C">
              <w:rPr>
                <w:color w:val="86BB40" w:themeColor="accent2"/>
              </w:rPr>
              <w:t>ore programming</w:t>
            </w:r>
          </w:p>
          <w:p w14:paraId="38282BE5" w14:textId="1D2F8AF2" w:rsidR="006D674B" w:rsidRDefault="00B67702" w:rsidP="001E1E50">
            <w:pPr>
              <w:ind w:left="360"/>
            </w:pPr>
            <w:sdt>
              <w:sdtPr>
                <w:id w:val="4415846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9516C">
              <w:t xml:space="preserve"> </w:t>
            </w:r>
            <w:r w:rsidR="0069516C" w:rsidRPr="0069516C">
              <w:rPr>
                <w:color w:val="86BB40" w:themeColor="accent2"/>
              </w:rPr>
              <w:t>D</w:t>
            </w:r>
            <w:r w:rsidR="003E63B7" w:rsidRPr="0069516C">
              <w:rPr>
                <w:color w:val="86BB40" w:themeColor="accent2"/>
              </w:rPr>
              <w:t>ebugging</w:t>
            </w:r>
          </w:p>
          <w:p w14:paraId="6978ED26" w14:textId="065EA588" w:rsidR="003E63B7" w:rsidRDefault="00B67702" w:rsidP="001E1E50">
            <w:pPr>
              <w:ind w:left="360"/>
            </w:pPr>
            <w:sdt>
              <w:sdtPr>
                <w:id w:val="932327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E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T</w:t>
            </w:r>
            <w:r w:rsidR="001E1E50">
              <w:t>esting</w:t>
            </w:r>
          </w:p>
        </w:tc>
        <w:tc>
          <w:tcPr>
            <w:tcW w:w="1154" w:type="pct"/>
          </w:tcPr>
          <w:p w14:paraId="5F2ECA42" w14:textId="34D84054" w:rsidR="006D674B" w:rsidRDefault="0069516C">
            <w:r>
              <w:t>20/05/2018</w:t>
            </w:r>
          </w:p>
        </w:tc>
      </w:tr>
      <w:tr w:rsidR="0069516C" w14:paraId="0220C0CC" w14:textId="77777777" w:rsidTr="003E63B7">
        <w:trPr>
          <w:trHeight w:val="508"/>
        </w:trPr>
        <w:tc>
          <w:tcPr>
            <w:tcW w:w="1923" w:type="pct"/>
          </w:tcPr>
          <w:p w14:paraId="4F304889" w14:textId="307AE2D3" w:rsidR="0069516C" w:rsidRDefault="0069516C" w:rsidP="0069516C">
            <w:r>
              <w:t>Gabe</w:t>
            </w:r>
          </w:p>
        </w:tc>
        <w:tc>
          <w:tcPr>
            <w:tcW w:w="1923" w:type="pct"/>
          </w:tcPr>
          <w:p w14:paraId="3B5EADB6" w14:textId="77777777" w:rsidR="0069516C" w:rsidRDefault="00B67702" w:rsidP="0069516C">
            <w:pPr>
              <w:ind w:left="360"/>
            </w:pPr>
            <w:sdt>
              <w:sdtPr>
                <w:rPr>
                  <w:rFonts w:ascii="MS Gothic" w:eastAsia="MS Gothic" w:hAnsi="MS Gothic"/>
                </w:rPr>
                <w:id w:val="1173532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9516C">
              <w:t xml:space="preserve"> </w:t>
            </w:r>
            <w:r w:rsidR="0069516C" w:rsidRPr="0069516C">
              <w:rPr>
                <w:color w:val="86BB40" w:themeColor="accent2"/>
              </w:rPr>
              <w:t>Database Handling</w:t>
            </w:r>
          </w:p>
          <w:p w14:paraId="3A3AF5CF" w14:textId="77777777" w:rsidR="0069516C" w:rsidRDefault="00B67702" w:rsidP="0069516C">
            <w:pPr>
              <w:ind w:left="360"/>
            </w:pPr>
            <w:sdt>
              <w:sdtPr>
                <w:id w:val="-6572997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9516C">
              <w:t xml:space="preserve"> </w:t>
            </w:r>
            <w:r w:rsidR="0069516C" w:rsidRPr="0069516C">
              <w:rPr>
                <w:color w:val="86BB40" w:themeColor="accent2"/>
              </w:rPr>
              <w:t>Login and sign up</w:t>
            </w:r>
          </w:p>
          <w:p w14:paraId="02F4E61D" w14:textId="77777777" w:rsidR="0069516C" w:rsidRDefault="00B67702" w:rsidP="0069516C">
            <w:pPr>
              <w:ind w:left="360"/>
            </w:pPr>
            <w:sdt>
              <w:sdtPr>
                <w:id w:val="-432950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9516C">
              <w:t xml:space="preserve"> </w:t>
            </w:r>
            <w:r w:rsidR="0069516C" w:rsidRPr="0069516C">
              <w:rPr>
                <w:color w:val="86BB40" w:themeColor="accent2"/>
              </w:rPr>
              <w:t>UI design</w:t>
            </w:r>
          </w:p>
          <w:p w14:paraId="082C86D5" w14:textId="77777777" w:rsidR="0069516C" w:rsidRDefault="00B67702" w:rsidP="0069516C">
            <w:pPr>
              <w:ind w:left="360"/>
            </w:pPr>
            <w:sdt>
              <w:sdtPr>
                <w:id w:val="13781275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9516C">
              <w:t xml:space="preserve"> </w:t>
            </w:r>
            <w:r w:rsidR="0069516C" w:rsidRPr="0069516C">
              <w:rPr>
                <w:color w:val="86BB40" w:themeColor="accent2"/>
              </w:rPr>
              <w:t>Core programming</w:t>
            </w:r>
          </w:p>
          <w:p w14:paraId="53A5327F" w14:textId="038F0649" w:rsidR="0069516C" w:rsidRDefault="00B67702" w:rsidP="0069516C">
            <w:pPr>
              <w:ind w:left="360"/>
            </w:pPr>
            <w:sdt>
              <w:sdtPr>
                <w:id w:val="-15543920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9516C">
              <w:t xml:space="preserve"> </w:t>
            </w:r>
            <w:r w:rsidR="0069516C" w:rsidRPr="0069516C">
              <w:rPr>
                <w:color w:val="86BB40" w:themeColor="accent2"/>
              </w:rPr>
              <w:t>Debugging</w:t>
            </w:r>
          </w:p>
          <w:p w14:paraId="0A5BA09D" w14:textId="5E10E99D" w:rsidR="0069516C" w:rsidRDefault="0069516C" w:rsidP="0069516C">
            <w:r>
              <w:t xml:space="preserve">       </w:t>
            </w:r>
            <w:sdt>
              <w:sdtPr>
                <w:id w:val="-187602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Testing</w:t>
            </w:r>
          </w:p>
        </w:tc>
        <w:tc>
          <w:tcPr>
            <w:tcW w:w="1154" w:type="pct"/>
          </w:tcPr>
          <w:p w14:paraId="782D6FA3" w14:textId="6FD9AB18" w:rsidR="0069516C" w:rsidRDefault="0069516C" w:rsidP="0069516C">
            <w:r>
              <w:t>20/05/2018</w:t>
            </w:r>
          </w:p>
        </w:tc>
      </w:tr>
      <w:tr w:rsidR="0069516C" w14:paraId="79F32031" w14:textId="77777777" w:rsidTr="003E63B7">
        <w:trPr>
          <w:trHeight w:val="496"/>
        </w:trPr>
        <w:tc>
          <w:tcPr>
            <w:tcW w:w="1923" w:type="pct"/>
          </w:tcPr>
          <w:p w14:paraId="3D90F9E6" w14:textId="6B068237" w:rsidR="0069516C" w:rsidRDefault="0069516C" w:rsidP="0069516C">
            <w:r>
              <w:t>Josh</w:t>
            </w:r>
          </w:p>
        </w:tc>
        <w:tc>
          <w:tcPr>
            <w:tcW w:w="1923" w:type="pct"/>
          </w:tcPr>
          <w:p w14:paraId="32DE6F91" w14:textId="0E585860" w:rsidR="0069516C" w:rsidRDefault="00B67702" w:rsidP="0069516C">
            <w:pPr>
              <w:ind w:left="360"/>
            </w:pPr>
            <w:sdt>
              <w:sdtPr>
                <w:rPr>
                  <w:rFonts w:ascii="MS Gothic" w:eastAsia="MS Gothic" w:hAnsi="MS Gothic"/>
                </w:rPr>
                <w:id w:val="2062278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Database Handling</w:t>
            </w:r>
          </w:p>
          <w:p w14:paraId="1A6ACCC5" w14:textId="1D8A645F" w:rsidR="0069516C" w:rsidRDefault="00B67702" w:rsidP="0069516C">
            <w:pPr>
              <w:ind w:left="360"/>
            </w:pPr>
            <w:sdt>
              <w:sdtPr>
                <w:id w:val="1989508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Login and sign up</w:t>
            </w:r>
          </w:p>
          <w:p w14:paraId="0E3E52CC" w14:textId="77777777" w:rsidR="0069516C" w:rsidRPr="0069516C" w:rsidRDefault="00B67702" w:rsidP="0069516C">
            <w:pPr>
              <w:ind w:left="360"/>
              <w:rPr>
                <w:color w:val="86BB40" w:themeColor="accent2"/>
              </w:rPr>
            </w:pPr>
            <w:sdt>
              <w:sdtPr>
                <w:rPr>
                  <w:color w:val="86BB40" w:themeColor="accent2"/>
                </w:rPr>
                <w:id w:val="1995255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 w:rsidRPr="0069516C">
                  <w:rPr>
                    <w:rFonts w:ascii="MS Gothic" w:eastAsia="MS Gothic" w:hAnsi="MS Gothic" w:hint="eastAsia"/>
                    <w:color w:val="86BB40" w:themeColor="accent2"/>
                  </w:rPr>
                  <w:t>☒</w:t>
                </w:r>
              </w:sdtContent>
            </w:sdt>
            <w:r w:rsidR="0069516C" w:rsidRPr="0069516C">
              <w:rPr>
                <w:color w:val="86BB40" w:themeColor="accent2"/>
              </w:rPr>
              <w:t xml:space="preserve"> UI design</w:t>
            </w:r>
          </w:p>
          <w:p w14:paraId="07FB1C8D" w14:textId="2CF1107E" w:rsidR="0069516C" w:rsidRDefault="00B67702" w:rsidP="0069516C">
            <w:pPr>
              <w:ind w:left="360"/>
            </w:pPr>
            <w:sdt>
              <w:sdtPr>
                <w:id w:val="1266344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Core programming</w:t>
            </w:r>
          </w:p>
          <w:p w14:paraId="478308CA" w14:textId="5D7FF7D6" w:rsidR="0069516C" w:rsidRDefault="00B67702" w:rsidP="0069516C">
            <w:pPr>
              <w:ind w:left="360"/>
            </w:pPr>
            <w:sdt>
              <w:sdtPr>
                <w:id w:val="2025892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Debugging</w:t>
            </w:r>
          </w:p>
          <w:p w14:paraId="7DCFB156" w14:textId="508456DE" w:rsidR="0069516C" w:rsidRDefault="00B67702" w:rsidP="0069516C">
            <w:sdt>
              <w:sdtPr>
                <w:rPr>
                  <w:color w:val="86BB40" w:themeColor="accent2"/>
                </w:rPr>
                <w:id w:val="-18840109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  <w:color w:val="86BB40" w:themeColor="accent2"/>
                  </w:rPr>
                  <w:t>☒</w:t>
                </w:r>
              </w:sdtContent>
            </w:sdt>
            <w:r w:rsidR="0069516C" w:rsidRPr="0069516C">
              <w:rPr>
                <w:color w:val="86BB40" w:themeColor="accent2"/>
              </w:rPr>
              <w:t xml:space="preserve"> Testing</w:t>
            </w:r>
          </w:p>
        </w:tc>
        <w:tc>
          <w:tcPr>
            <w:tcW w:w="1154" w:type="pct"/>
          </w:tcPr>
          <w:p w14:paraId="23D33DB5" w14:textId="455A8A97" w:rsidR="0069516C" w:rsidRDefault="0069516C" w:rsidP="0069516C">
            <w:r>
              <w:t>20/05/2018</w:t>
            </w:r>
          </w:p>
        </w:tc>
      </w:tr>
      <w:tr w:rsidR="0069516C" w14:paraId="0A66415A" w14:textId="77777777" w:rsidTr="003E63B7">
        <w:trPr>
          <w:trHeight w:val="496"/>
        </w:trPr>
        <w:tc>
          <w:tcPr>
            <w:tcW w:w="1923" w:type="pct"/>
          </w:tcPr>
          <w:p w14:paraId="6C0CA5C0" w14:textId="6DC0BCB0" w:rsidR="0069516C" w:rsidRDefault="0069516C" w:rsidP="0069516C">
            <w:proofErr w:type="spellStart"/>
            <w:r>
              <w:t>Vanco</w:t>
            </w:r>
            <w:proofErr w:type="spellEnd"/>
          </w:p>
        </w:tc>
        <w:tc>
          <w:tcPr>
            <w:tcW w:w="1923" w:type="pct"/>
          </w:tcPr>
          <w:p w14:paraId="7E138EDB" w14:textId="116A3E55" w:rsidR="0069516C" w:rsidRDefault="00B67702" w:rsidP="0069516C">
            <w:pPr>
              <w:ind w:left="360"/>
            </w:pPr>
            <w:sdt>
              <w:sdtPr>
                <w:rPr>
                  <w:rFonts w:ascii="MS Gothic" w:eastAsia="MS Gothic" w:hAnsi="MS Gothic"/>
                </w:rPr>
                <w:id w:val="1523892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Database Handling</w:t>
            </w:r>
          </w:p>
          <w:p w14:paraId="4F5C581A" w14:textId="77777777" w:rsidR="0069516C" w:rsidRDefault="00B67702" w:rsidP="0069516C">
            <w:pPr>
              <w:ind w:left="360"/>
            </w:pPr>
            <w:sdt>
              <w:sdtPr>
                <w:id w:val="1456365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9516C" w:rsidRPr="0069516C">
              <w:rPr>
                <w:color w:val="86BB40" w:themeColor="accent2"/>
              </w:rPr>
              <w:t xml:space="preserve"> Login and sign up</w:t>
            </w:r>
          </w:p>
          <w:p w14:paraId="24ACB0B1" w14:textId="77777777" w:rsidR="0069516C" w:rsidRPr="0069516C" w:rsidRDefault="00B67702" w:rsidP="0069516C">
            <w:pPr>
              <w:ind w:left="360"/>
              <w:rPr>
                <w:color w:val="86BB40" w:themeColor="accent2"/>
              </w:rPr>
            </w:pPr>
            <w:sdt>
              <w:sdtPr>
                <w:rPr>
                  <w:color w:val="86BB40" w:themeColor="accent2"/>
                </w:rPr>
                <w:id w:val="-7799564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 w:rsidRPr="0069516C">
                  <w:rPr>
                    <w:rFonts w:ascii="MS Gothic" w:eastAsia="MS Gothic" w:hAnsi="MS Gothic" w:hint="eastAsia"/>
                    <w:color w:val="86BB40" w:themeColor="accent2"/>
                  </w:rPr>
                  <w:t>☒</w:t>
                </w:r>
              </w:sdtContent>
            </w:sdt>
            <w:r w:rsidR="0069516C" w:rsidRPr="0069516C">
              <w:rPr>
                <w:color w:val="86BB40" w:themeColor="accent2"/>
              </w:rPr>
              <w:t xml:space="preserve"> UI design</w:t>
            </w:r>
          </w:p>
          <w:p w14:paraId="10034893" w14:textId="77777777" w:rsidR="0069516C" w:rsidRDefault="00B67702" w:rsidP="0069516C">
            <w:pPr>
              <w:ind w:left="360"/>
            </w:pPr>
            <w:sdt>
              <w:sdtPr>
                <w:id w:val="-10016618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9516C">
              <w:t xml:space="preserve"> </w:t>
            </w:r>
            <w:r w:rsidR="0069516C" w:rsidRPr="0069516C">
              <w:rPr>
                <w:color w:val="86BB40" w:themeColor="accent2"/>
              </w:rPr>
              <w:t>Core programming</w:t>
            </w:r>
          </w:p>
          <w:p w14:paraId="6903F3CF" w14:textId="39F30196" w:rsidR="0069516C" w:rsidRPr="0069516C" w:rsidRDefault="00B67702" w:rsidP="0069516C">
            <w:pPr>
              <w:ind w:left="360"/>
              <w:rPr>
                <w:color w:val="86BB40" w:themeColor="accent2"/>
              </w:rPr>
            </w:pPr>
            <w:sdt>
              <w:sdtPr>
                <w:rPr>
                  <w:color w:val="86BB40" w:themeColor="accent2"/>
                </w:rPr>
                <w:id w:val="-18954184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 w:rsidRPr="0069516C">
                  <w:rPr>
                    <w:rFonts w:ascii="MS Gothic" w:eastAsia="MS Gothic" w:hAnsi="MS Gothic" w:hint="eastAsia"/>
                    <w:color w:val="86BB40" w:themeColor="accent2"/>
                  </w:rPr>
                  <w:t>☒</w:t>
                </w:r>
              </w:sdtContent>
            </w:sdt>
            <w:r w:rsidR="0069516C" w:rsidRPr="0069516C">
              <w:rPr>
                <w:color w:val="86BB40" w:themeColor="accent2"/>
              </w:rPr>
              <w:t xml:space="preserve"> Debugging</w:t>
            </w:r>
          </w:p>
          <w:p w14:paraId="3C3F9802" w14:textId="0FC3B4B6" w:rsidR="0069516C" w:rsidRDefault="00B67702" w:rsidP="0069516C">
            <w:sdt>
              <w:sdtPr>
                <w:id w:val="-2106728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Testing</w:t>
            </w:r>
          </w:p>
        </w:tc>
        <w:tc>
          <w:tcPr>
            <w:tcW w:w="1154" w:type="pct"/>
          </w:tcPr>
          <w:p w14:paraId="6EB755DF" w14:textId="7896932A" w:rsidR="0069516C" w:rsidRDefault="0069516C" w:rsidP="0069516C">
            <w:r>
              <w:t>20/05/2018</w:t>
            </w:r>
          </w:p>
        </w:tc>
      </w:tr>
      <w:tr w:rsidR="0069516C" w14:paraId="68D3C652" w14:textId="77777777" w:rsidTr="003E63B7">
        <w:trPr>
          <w:trHeight w:val="496"/>
        </w:trPr>
        <w:tc>
          <w:tcPr>
            <w:tcW w:w="1923" w:type="pct"/>
          </w:tcPr>
          <w:p w14:paraId="51E95F78" w14:textId="499407DC" w:rsidR="0069516C" w:rsidRDefault="0069516C" w:rsidP="0069516C">
            <w:proofErr w:type="spellStart"/>
            <w:r>
              <w:lastRenderedPageBreak/>
              <w:t>Deba</w:t>
            </w:r>
            <w:proofErr w:type="spellEnd"/>
          </w:p>
        </w:tc>
        <w:tc>
          <w:tcPr>
            <w:tcW w:w="1923" w:type="pct"/>
          </w:tcPr>
          <w:p w14:paraId="1A61CABC" w14:textId="25F578FB" w:rsidR="0069516C" w:rsidRDefault="00B67702" w:rsidP="0069516C">
            <w:pPr>
              <w:ind w:left="360"/>
            </w:pPr>
            <w:sdt>
              <w:sdtPr>
                <w:rPr>
                  <w:rFonts w:ascii="MS Gothic" w:eastAsia="MS Gothic" w:hAnsi="MS Gothic"/>
                </w:rPr>
                <w:id w:val="1882584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Database Handling</w:t>
            </w:r>
          </w:p>
          <w:p w14:paraId="34AB3CFB" w14:textId="1E7CDE6A" w:rsidR="0069516C" w:rsidRPr="0069516C" w:rsidRDefault="00B67702" w:rsidP="0069516C">
            <w:pPr>
              <w:ind w:left="360"/>
              <w:rPr>
                <w:color w:val="86BB40" w:themeColor="accent2"/>
              </w:rPr>
            </w:pPr>
            <w:sdt>
              <w:sdtPr>
                <w:rPr>
                  <w:color w:val="86BB40" w:themeColor="accent2"/>
                </w:rPr>
                <w:id w:val="17008917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7661">
                  <w:rPr>
                    <w:rFonts w:ascii="MS Gothic" w:eastAsia="MS Gothic" w:hAnsi="MS Gothic" w:hint="eastAsia"/>
                    <w:color w:val="86BB40" w:themeColor="accent2"/>
                  </w:rPr>
                  <w:t>☒</w:t>
                </w:r>
              </w:sdtContent>
            </w:sdt>
            <w:r w:rsidR="0069516C" w:rsidRPr="0069516C">
              <w:rPr>
                <w:color w:val="86BB40" w:themeColor="accent2"/>
              </w:rPr>
              <w:t xml:space="preserve"> Login and sign up</w:t>
            </w:r>
          </w:p>
          <w:p w14:paraId="284F39E2" w14:textId="77777777" w:rsidR="0069516C" w:rsidRPr="0069516C" w:rsidRDefault="00B67702" w:rsidP="0069516C">
            <w:pPr>
              <w:ind w:left="360"/>
              <w:rPr>
                <w:color w:val="86BB40" w:themeColor="accent2"/>
              </w:rPr>
            </w:pPr>
            <w:sdt>
              <w:sdtPr>
                <w:rPr>
                  <w:color w:val="86BB40" w:themeColor="accent2"/>
                </w:rPr>
                <w:id w:val="2067009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 w:rsidRPr="0069516C">
                  <w:rPr>
                    <w:rFonts w:ascii="MS Gothic" w:eastAsia="MS Gothic" w:hAnsi="MS Gothic" w:hint="eastAsia"/>
                    <w:color w:val="86BB40" w:themeColor="accent2"/>
                  </w:rPr>
                  <w:t>☒</w:t>
                </w:r>
              </w:sdtContent>
            </w:sdt>
            <w:r w:rsidR="0069516C" w:rsidRPr="0069516C">
              <w:rPr>
                <w:color w:val="86BB40" w:themeColor="accent2"/>
              </w:rPr>
              <w:t xml:space="preserve"> UI design</w:t>
            </w:r>
          </w:p>
          <w:p w14:paraId="026C5EA2" w14:textId="77777777" w:rsidR="0069516C" w:rsidRPr="0069516C" w:rsidRDefault="00B67702" w:rsidP="0069516C">
            <w:pPr>
              <w:ind w:left="360"/>
              <w:rPr>
                <w:color w:val="86BB40" w:themeColor="accent2"/>
              </w:rPr>
            </w:pPr>
            <w:sdt>
              <w:sdtPr>
                <w:rPr>
                  <w:color w:val="86BB40" w:themeColor="accent2"/>
                </w:rPr>
                <w:id w:val="1387076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 w:rsidRPr="0069516C">
                  <w:rPr>
                    <w:rFonts w:ascii="MS Gothic" w:eastAsia="MS Gothic" w:hAnsi="MS Gothic" w:hint="eastAsia"/>
                    <w:color w:val="86BB40" w:themeColor="accent2"/>
                  </w:rPr>
                  <w:t>☒</w:t>
                </w:r>
              </w:sdtContent>
            </w:sdt>
            <w:r w:rsidR="0069516C" w:rsidRPr="0069516C">
              <w:rPr>
                <w:color w:val="86BB40" w:themeColor="accent2"/>
              </w:rPr>
              <w:t xml:space="preserve"> Core programming</w:t>
            </w:r>
          </w:p>
          <w:p w14:paraId="127723ED" w14:textId="77777777" w:rsidR="0069516C" w:rsidRPr="0069516C" w:rsidRDefault="00B67702" w:rsidP="0069516C">
            <w:pPr>
              <w:ind w:left="360"/>
              <w:rPr>
                <w:color w:val="86BB40" w:themeColor="accent2"/>
              </w:rPr>
            </w:pPr>
            <w:sdt>
              <w:sdtPr>
                <w:rPr>
                  <w:color w:val="86BB40" w:themeColor="accent2"/>
                </w:rPr>
                <w:id w:val="-9767626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 w:rsidRPr="0069516C">
                  <w:rPr>
                    <w:rFonts w:ascii="MS Gothic" w:eastAsia="MS Gothic" w:hAnsi="MS Gothic" w:hint="eastAsia"/>
                    <w:color w:val="86BB40" w:themeColor="accent2"/>
                  </w:rPr>
                  <w:t>☒</w:t>
                </w:r>
              </w:sdtContent>
            </w:sdt>
            <w:r w:rsidR="0069516C" w:rsidRPr="0069516C">
              <w:rPr>
                <w:color w:val="86BB40" w:themeColor="accent2"/>
              </w:rPr>
              <w:t xml:space="preserve"> Debugging</w:t>
            </w:r>
            <w:bookmarkStart w:id="0" w:name="_GoBack"/>
            <w:bookmarkEnd w:id="0"/>
          </w:p>
          <w:p w14:paraId="01005211" w14:textId="7A37949A" w:rsidR="0069516C" w:rsidRDefault="00B67702" w:rsidP="0069516C">
            <w:sdt>
              <w:sdtPr>
                <w:id w:val="574858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Testing</w:t>
            </w:r>
          </w:p>
        </w:tc>
        <w:tc>
          <w:tcPr>
            <w:tcW w:w="1154" w:type="pct"/>
          </w:tcPr>
          <w:p w14:paraId="045916FE" w14:textId="6599B7DB" w:rsidR="0069516C" w:rsidRDefault="0069516C" w:rsidP="0069516C">
            <w:r>
              <w:t>20/05/2018</w:t>
            </w:r>
          </w:p>
        </w:tc>
      </w:tr>
      <w:tr w:rsidR="0069516C" w14:paraId="3C30455D" w14:textId="77777777" w:rsidTr="003E63B7">
        <w:trPr>
          <w:trHeight w:val="496"/>
        </w:trPr>
        <w:tc>
          <w:tcPr>
            <w:tcW w:w="1923" w:type="pct"/>
          </w:tcPr>
          <w:p w14:paraId="381A7E82" w14:textId="1345EF3D" w:rsidR="0069516C" w:rsidRDefault="0069516C" w:rsidP="0069516C">
            <w:proofErr w:type="spellStart"/>
            <w:r>
              <w:t>Mko</w:t>
            </w:r>
            <w:proofErr w:type="spellEnd"/>
          </w:p>
        </w:tc>
        <w:tc>
          <w:tcPr>
            <w:tcW w:w="1923" w:type="pct"/>
          </w:tcPr>
          <w:p w14:paraId="09D99AB2" w14:textId="3A15F21C" w:rsidR="0069516C" w:rsidRDefault="00B67702" w:rsidP="0069516C">
            <w:pPr>
              <w:ind w:left="360"/>
            </w:pPr>
            <w:sdt>
              <w:sdtPr>
                <w:rPr>
                  <w:rFonts w:ascii="MS Gothic" w:eastAsia="MS Gothic" w:hAnsi="MS Gothic"/>
                </w:rPr>
                <w:id w:val="946116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Database Handling</w:t>
            </w:r>
          </w:p>
          <w:p w14:paraId="7C104CD1" w14:textId="53B250DB" w:rsidR="0069516C" w:rsidRDefault="00B67702" w:rsidP="0069516C">
            <w:pPr>
              <w:ind w:left="360"/>
            </w:pPr>
            <w:sdt>
              <w:sdtPr>
                <w:id w:val="-1746484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Login and sign up</w:t>
            </w:r>
          </w:p>
          <w:p w14:paraId="185FE9EF" w14:textId="77777777" w:rsidR="0069516C" w:rsidRPr="0069516C" w:rsidRDefault="00B67702" w:rsidP="0069516C">
            <w:pPr>
              <w:ind w:left="360"/>
              <w:rPr>
                <w:color w:val="86BB40" w:themeColor="accent2"/>
              </w:rPr>
            </w:pPr>
            <w:sdt>
              <w:sdtPr>
                <w:rPr>
                  <w:color w:val="86BB40" w:themeColor="accent2"/>
                </w:rPr>
                <w:id w:val="-2303917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 w:rsidRPr="0069516C">
                  <w:rPr>
                    <w:rFonts w:ascii="MS Gothic" w:eastAsia="MS Gothic" w:hAnsi="MS Gothic" w:hint="eastAsia"/>
                    <w:color w:val="86BB40" w:themeColor="accent2"/>
                  </w:rPr>
                  <w:t>☒</w:t>
                </w:r>
              </w:sdtContent>
            </w:sdt>
            <w:r w:rsidR="0069516C" w:rsidRPr="0069516C">
              <w:rPr>
                <w:color w:val="86BB40" w:themeColor="accent2"/>
              </w:rPr>
              <w:t xml:space="preserve"> UI design</w:t>
            </w:r>
          </w:p>
          <w:p w14:paraId="329E40FA" w14:textId="5241EAF0" w:rsidR="0069516C" w:rsidRDefault="00B67702" w:rsidP="0069516C">
            <w:pPr>
              <w:ind w:left="360"/>
            </w:pPr>
            <w:sdt>
              <w:sdtPr>
                <w:id w:val="-492568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Core programming</w:t>
            </w:r>
          </w:p>
          <w:p w14:paraId="7C2F97C6" w14:textId="1423D93F" w:rsidR="0069516C" w:rsidRDefault="00B67702" w:rsidP="0069516C">
            <w:pPr>
              <w:ind w:left="360"/>
            </w:pPr>
            <w:sdt>
              <w:sdtPr>
                <w:id w:val="-1804530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Debugging</w:t>
            </w:r>
          </w:p>
          <w:p w14:paraId="6B74003D" w14:textId="48A4292C" w:rsidR="0069516C" w:rsidRDefault="00B67702" w:rsidP="0069516C">
            <w:sdt>
              <w:sdtPr>
                <w:rPr>
                  <w:color w:val="86BB40" w:themeColor="accent2"/>
                </w:rPr>
                <w:id w:val="11968826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 w:rsidRPr="0069516C">
                  <w:rPr>
                    <w:rFonts w:ascii="MS Gothic" w:eastAsia="MS Gothic" w:hAnsi="MS Gothic" w:hint="eastAsia"/>
                    <w:color w:val="86BB40" w:themeColor="accent2"/>
                  </w:rPr>
                  <w:t>☒</w:t>
                </w:r>
              </w:sdtContent>
            </w:sdt>
            <w:r w:rsidR="0069516C" w:rsidRPr="0069516C">
              <w:rPr>
                <w:color w:val="86BB40" w:themeColor="accent2"/>
              </w:rPr>
              <w:t xml:space="preserve"> Testing</w:t>
            </w:r>
          </w:p>
        </w:tc>
        <w:tc>
          <w:tcPr>
            <w:tcW w:w="1154" w:type="pct"/>
          </w:tcPr>
          <w:p w14:paraId="5C3A1B25" w14:textId="0DFB4076" w:rsidR="0069516C" w:rsidRDefault="0069516C" w:rsidP="0069516C">
            <w:r>
              <w:t>20/05/2018</w:t>
            </w:r>
          </w:p>
        </w:tc>
      </w:tr>
      <w:tr w:rsidR="0069516C" w14:paraId="47C60882" w14:textId="77777777" w:rsidTr="003E63B7">
        <w:trPr>
          <w:trHeight w:val="496"/>
        </w:trPr>
        <w:tc>
          <w:tcPr>
            <w:tcW w:w="1923" w:type="pct"/>
          </w:tcPr>
          <w:p w14:paraId="30027186" w14:textId="28AE202B" w:rsidR="0069516C" w:rsidRDefault="0069516C" w:rsidP="0069516C">
            <w:proofErr w:type="spellStart"/>
            <w:r>
              <w:t>Dami</w:t>
            </w:r>
            <w:proofErr w:type="spellEnd"/>
          </w:p>
        </w:tc>
        <w:tc>
          <w:tcPr>
            <w:tcW w:w="1923" w:type="pct"/>
          </w:tcPr>
          <w:p w14:paraId="0D21AE2F" w14:textId="32B26957" w:rsidR="0069516C" w:rsidRDefault="00B67702" w:rsidP="0069516C">
            <w:pPr>
              <w:ind w:left="360"/>
            </w:pPr>
            <w:sdt>
              <w:sdtPr>
                <w:rPr>
                  <w:rFonts w:ascii="MS Gothic" w:eastAsia="MS Gothic" w:hAnsi="MS Gothic"/>
                </w:rPr>
                <w:id w:val="478744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Database Handling</w:t>
            </w:r>
          </w:p>
          <w:p w14:paraId="6023F526" w14:textId="1A862B55" w:rsidR="0069516C" w:rsidRDefault="00B67702" w:rsidP="0069516C">
            <w:pPr>
              <w:ind w:left="360"/>
            </w:pPr>
            <w:sdt>
              <w:sdtPr>
                <w:id w:val="313535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Login and sign up</w:t>
            </w:r>
          </w:p>
          <w:p w14:paraId="5E8095DC" w14:textId="77777777" w:rsidR="0069516C" w:rsidRPr="0069516C" w:rsidRDefault="00B67702" w:rsidP="0069516C">
            <w:pPr>
              <w:ind w:left="360"/>
              <w:rPr>
                <w:color w:val="86BB40" w:themeColor="accent2"/>
              </w:rPr>
            </w:pPr>
            <w:sdt>
              <w:sdtPr>
                <w:rPr>
                  <w:color w:val="86BB40" w:themeColor="accent2"/>
                </w:rPr>
                <w:id w:val="-7868063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 w:rsidRPr="0069516C">
                  <w:rPr>
                    <w:rFonts w:ascii="MS Gothic" w:eastAsia="MS Gothic" w:hAnsi="MS Gothic" w:hint="eastAsia"/>
                    <w:color w:val="86BB40" w:themeColor="accent2"/>
                  </w:rPr>
                  <w:t>☒</w:t>
                </w:r>
              </w:sdtContent>
            </w:sdt>
            <w:r w:rsidR="0069516C" w:rsidRPr="0069516C">
              <w:rPr>
                <w:color w:val="86BB40" w:themeColor="accent2"/>
              </w:rPr>
              <w:t xml:space="preserve"> UI design</w:t>
            </w:r>
          </w:p>
          <w:p w14:paraId="0601F7B6" w14:textId="6623C388" w:rsidR="0069516C" w:rsidRDefault="00B67702" w:rsidP="0069516C">
            <w:pPr>
              <w:ind w:left="360"/>
            </w:pPr>
            <w:sdt>
              <w:sdtPr>
                <w:id w:val="-553541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Core programming</w:t>
            </w:r>
          </w:p>
          <w:p w14:paraId="1488ABFB" w14:textId="7E4E6604" w:rsidR="0069516C" w:rsidRDefault="00B67702" w:rsidP="0069516C">
            <w:pPr>
              <w:ind w:left="360"/>
            </w:pPr>
            <w:sdt>
              <w:sdtPr>
                <w:id w:val="-153295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Debugging</w:t>
            </w:r>
          </w:p>
          <w:p w14:paraId="68C9E364" w14:textId="281A1815" w:rsidR="0069516C" w:rsidRDefault="00B67702" w:rsidP="0069516C">
            <w:sdt>
              <w:sdtPr>
                <w:rPr>
                  <w:color w:val="86BB40" w:themeColor="accent2"/>
                </w:rPr>
                <w:id w:val="-20129075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 w:rsidRPr="0069516C">
                  <w:rPr>
                    <w:rFonts w:ascii="MS Gothic" w:eastAsia="MS Gothic" w:hAnsi="MS Gothic" w:hint="eastAsia"/>
                    <w:color w:val="86BB40" w:themeColor="accent2"/>
                  </w:rPr>
                  <w:t>☒</w:t>
                </w:r>
              </w:sdtContent>
            </w:sdt>
            <w:r w:rsidR="0069516C" w:rsidRPr="0069516C">
              <w:rPr>
                <w:color w:val="86BB40" w:themeColor="accent2"/>
              </w:rPr>
              <w:t xml:space="preserve"> Testing</w:t>
            </w:r>
          </w:p>
        </w:tc>
        <w:tc>
          <w:tcPr>
            <w:tcW w:w="1154" w:type="pct"/>
          </w:tcPr>
          <w:p w14:paraId="242558A2" w14:textId="335A9BD6" w:rsidR="0069516C" w:rsidRDefault="0069516C" w:rsidP="0069516C">
            <w:r>
              <w:t>20/05/2018</w:t>
            </w:r>
          </w:p>
        </w:tc>
      </w:tr>
      <w:tr w:rsidR="0069516C" w14:paraId="4617DF60" w14:textId="77777777" w:rsidTr="003E63B7">
        <w:trPr>
          <w:trHeight w:val="496"/>
        </w:trPr>
        <w:tc>
          <w:tcPr>
            <w:tcW w:w="1923" w:type="pct"/>
          </w:tcPr>
          <w:p w14:paraId="7664A54F" w14:textId="0828233A" w:rsidR="0069516C" w:rsidRDefault="0069516C" w:rsidP="0069516C">
            <w:r>
              <w:t>GB</w:t>
            </w:r>
          </w:p>
        </w:tc>
        <w:tc>
          <w:tcPr>
            <w:tcW w:w="1923" w:type="pct"/>
          </w:tcPr>
          <w:p w14:paraId="2EEBC377" w14:textId="26584008" w:rsidR="0069516C" w:rsidRDefault="00B67702" w:rsidP="0069516C">
            <w:pPr>
              <w:ind w:left="360"/>
            </w:pPr>
            <w:sdt>
              <w:sdtPr>
                <w:rPr>
                  <w:rFonts w:ascii="MS Gothic" w:eastAsia="MS Gothic" w:hAnsi="MS Gothic"/>
                </w:rPr>
                <w:id w:val="-1635627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Database Handling</w:t>
            </w:r>
          </w:p>
          <w:p w14:paraId="25B6822D" w14:textId="022F76C5" w:rsidR="0069516C" w:rsidRDefault="00B67702" w:rsidP="0069516C">
            <w:pPr>
              <w:ind w:left="360"/>
            </w:pPr>
            <w:sdt>
              <w:sdtPr>
                <w:id w:val="-499272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Login and sign up</w:t>
            </w:r>
          </w:p>
          <w:p w14:paraId="65ACB8EF" w14:textId="77777777" w:rsidR="0069516C" w:rsidRPr="0069516C" w:rsidRDefault="00B67702" w:rsidP="0069516C">
            <w:pPr>
              <w:ind w:left="360"/>
              <w:rPr>
                <w:color w:val="86BB40" w:themeColor="accent2"/>
              </w:rPr>
            </w:pPr>
            <w:sdt>
              <w:sdtPr>
                <w:rPr>
                  <w:color w:val="86BB40" w:themeColor="accent2"/>
                </w:rPr>
                <w:id w:val="2707483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 w:rsidRPr="0069516C">
                  <w:rPr>
                    <w:rFonts w:ascii="MS Gothic" w:eastAsia="MS Gothic" w:hAnsi="MS Gothic" w:hint="eastAsia"/>
                    <w:color w:val="86BB40" w:themeColor="accent2"/>
                  </w:rPr>
                  <w:t>☒</w:t>
                </w:r>
              </w:sdtContent>
            </w:sdt>
            <w:r w:rsidR="0069516C" w:rsidRPr="0069516C">
              <w:rPr>
                <w:color w:val="86BB40" w:themeColor="accent2"/>
              </w:rPr>
              <w:t xml:space="preserve"> UI design</w:t>
            </w:r>
          </w:p>
          <w:p w14:paraId="2E3F98B2" w14:textId="3D50861F" w:rsidR="0069516C" w:rsidRPr="0069516C" w:rsidRDefault="00B67702" w:rsidP="0069516C">
            <w:pPr>
              <w:ind w:left="360"/>
              <w:rPr>
                <w:color w:val="86BB40" w:themeColor="accent2"/>
              </w:rPr>
            </w:pPr>
            <w:sdt>
              <w:sdtPr>
                <w:rPr>
                  <w:color w:val="86BB40" w:themeColor="accent2"/>
                </w:rPr>
                <w:id w:val="9735654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  <w:color w:val="86BB40" w:themeColor="accent2"/>
                  </w:rPr>
                  <w:t>☒</w:t>
                </w:r>
              </w:sdtContent>
            </w:sdt>
            <w:r w:rsidR="0069516C" w:rsidRPr="0069516C">
              <w:rPr>
                <w:color w:val="86BB40" w:themeColor="accent2"/>
              </w:rPr>
              <w:t xml:space="preserve"> Core programming</w:t>
            </w:r>
          </w:p>
          <w:p w14:paraId="58D19F68" w14:textId="0F812CF7" w:rsidR="0069516C" w:rsidRDefault="00B67702" w:rsidP="0069516C">
            <w:pPr>
              <w:ind w:left="360"/>
            </w:pPr>
            <w:sdt>
              <w:sdtPr>
                <w:id w:val="-1926026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516C">
              <w:t xml:space="preserve"> Debugging</w:t>
            </w:r>
          </w:p>
          <w:p w14:paraId="0E26B2C7" w14:textId="752EA898" w:rsidR="0069516C" w:rsidRDefault="00B67702" w:rsidP="0069516C">
            <w:sdt>
              <w:sdtPr>
                <w:rPr>
                  <w:color w:val="86BB40" w:themeColor="accent2"/>
                </w:rPr>
                <w:id w:val="-8583566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16C" w:rsidRPr="0069516C">
                  <w:rPr>
                    <w:rFonts w:ascii="MS Gothic" w:eastAsia="MS Gothic" w:hAnsi="MS Gothic" w:hint="eastAsia"/>
                    <w:color w:val="86BB40" w:themeColor="accent2"/>
                  </w:rPr>
                  <w:t>☒</w:t>
                </w:r>
              </w:sdtContent>
            </w:sdt>
            <w:r w:rsidR="0069516C" w:rsidRPr="0069516C">
              <w:rPr>
                <w:color w:val="86BB40" w:themeColor="accent2"/>
              </w:rPr>
              <w:t xml:space="preserve"> Testing</w:t>
            </w:r>
          </w:p>
        </w:tc>
        <w:tc>
          <w:tcPr>
            <w:tcW w:w="1154" w:type="pct"/>
          </w:tcPr>
          <w:p w14:paraId="7DA5360F" w14:textId="22865EA5" w:rsidR="0069516C" w:rsidRDefault="0069516C" w:rsidP="0069516C">
            <w:r>
              <w:t>20/05/2018</w:t>
            </w:r>
          </w:p>
        </w:tc>
      </w:tr>
      <w:tr w:rsidR="0069516C" w14:paraId="6F46E1BF" w14:textId="77777777" w:rsidTr="003E63B7">
        <w:trPr>
          <w:trHeight w:val="496"/>
        </w:trPr>
        <w:tc>
          <w:tcPr>
            <w:tcW w:w="1923" w:type="pct"/>
          </w:tcPr>
          <w:p w14:paraId="43AC26EB" w14:textId="77777777" w:rsidR="0069516C" w:rsidRDefault="0069516C" w:rsidP="0069516C"/>
        </w:tc>
        <w:tc>
          <w:tcPr>
            <w:tcW w:w="1923" w:type="pct"/>
          </w:tcPr>
          <w:p w14:paraId="3E5DEEA5" w14:textId="77777777" w:rsidR="0069516C" w:rsidRDefault="0069516C" w:rsidP="0069516C"/>
        </w:tc>
        <w:tc>
          <w:tcPr>
            <w:tcW w:w="1154" w:type="pct"/>
          </w:tcPr>
          <w:p w14:paraId="349911A6" w14:textId="77777777" w:rsidR="0069516C" w:rsidRDefault="0069516C" w:rsidP="0069516C"/>
        </w:tc>
      </w:tr>
    </w:tbl>
    <w:p w14:paraId="7F26F707" w14:textId="77777777" w:rsidR="006D674B" w:rsidRDefault="006D674B"/>
    <w:tbl>
      <w:tblPr>
        <w:tblpPr w:leftFromText="180" w:rightFromText="180" w:horzAnchor="margin" w:tblpY="1933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959"/>
        <w:gridCol w:w="3842"/>
        <w:gridCol w:w="7"/>
        <w:gridCol w:w="771"/>
        <w:gridCol w:w="339"/>
        <w:gridCol w:w="960"/>
        <w:gridCol w:w="1705"/>
        <w:gridCol w:w="6"/>
        <w:gridCol w:w="771"/>
      </w:tblGrid>
      <w:tr w:rsidR="006D674B" w14:paraId="5B18EFEA" w14:textId="77777777" w:rsidTr="00CD541D">
        <w:trPr>
          <w:trHeight w:val="1080"/>
        </w:trPr>
        <w:tc>
          <w:tcPr>
            <w:tcW w:w="512" w:type="pct"/>
            <w:tcBorders>
              <w:bottom w:val="single" w:sz="8" w:space="0" w:color="404040" w:themeColor="text1" w:themeTint="BF"/>
            </w:tcBorders>
            <w:vAlign w:val="bottom"/>
          </w:tcPr>
          <w:p w14:paraId="14DFB1DF" w14:textId="264352EE" w:rsidR="006D674B" w:rsidRPr="00CD541D" w:rsidRDefault="00CD541D" w:rsidP="00CD541D">
            <w:pPr>
              <w:pStyle w:val="NoSpacing"/>
              <w:rPr>
                <w:sz w:val="44"/>
                <w:szCs w:val="44"/>
              </w:rPr>
            </w:pPr>
            <w:r w:rsidRPr="00CD541D">
              <w:rPr>
                <w:sz w:val="44"/>
                <w:szCs w:val="44"/>
              </w:rPr>
              <w:lastRenderedPageBreak/>
              <w:t>ollie</w:t>
            </w:r>
          </w:p>
        </w:tc>
        <w:tc>
          <w:tcPr>
            <w:tcW w:w="2051" w:type="pct"/>
            <w:tcBorders>
              <w:bottom w:val="single" w:sz="8" w:space="0" w:color="404040" w:themeColor="text1" w:themeTint="BF"/>
            </w:tcBorders>
            <w:vAlign w:val="bottom"/>
          </w:tcPr>
          <w:p w14:paraId="64B761E5" w14:textId="2A288CBF" w:rsidR="006D674B" w:rsidRDefault="006D674B" w:rsidP="00CD541D">
            <w:pPr>
              <w:pStyle w:val="NoSpacing"/>
            </w:pPr>
          </w:p>
        </w:tc>
        <w:tc>
          <w:tcPr>
            <w:tcW w:w="3" w:type="pct"/>
            <w:vAlign w:val="bottom"/>
          </w:tcPr>
          <w:p w14:paraId="6A337CA2" w14:textId="77777777" w:rsidR="006D674B" w:rsidRDefault="006D674B" w:rsidP="00CD541D">
            <w:pPr>
              <w:pStyle w:val="NoSpacing"/>
            </w:pPr>
          </w:p>
        </w:tc>
        <w:tc>
          <w:tcPr>
            <w:tcW w:w="412" w:type="pct"/>
            <w:tcBorders>
              <w:bottom w:val="single" w:sz="8" w:space="0" w:color="404040" w:themeColor="text1" w:themeTint="BF"/>
            </w:tcBorders>
            <w:vAlign w:val="bottom"/>
          </w:tcPr>
          <w:p w14:paraId="54414903" w14:textId="49C0E326" w:rsidR="006D674B" w:rsidRDefault="00CD541D" w:rsidP="00CD541D">
            <w:pPr>
              <w:pStyle w:val="NoSpacing"/>
            </w:pPr>
            <w:r>
              <w:t>20/05/18</w:t>
            </w:r>
          </w:p>
        </w:tc>
        <w:tc>
          <w:tcPr>
            <w:tcW w:w="181" w:type="pct"/>
            <w:vAlign w:val="bottom"/>
          </w:tcPr>
          <w:p w14:paraId="0BBF3CDA" w14:textId="77777777" w:rsidR="006D674B" w:rsidRDefault="006D674B" w:rsidP="00CD541D">
            <w:pPr>
              <w:pStyle w:val="NoSpacing"/>
            </w:pPr>
          </w:p>
          <w:p w14:paraId="679AE316" w14:textId="187997BF" w:rsidR="0069516C" w:rsidRDefault="0069516C" w:rsidP="00CD541D">
            <w:pPr>
              <w:pStyle w:val="NoSpacing"/>
            </w:pPr>
          </w:p>
        </w:tc>
        <w:tc>
          <w:tcPr>
            <w:tcW w:w="513" w:type="pct"/>
            <w:tcBorders>
              <w:bottom w:val="single" w:sz="8" w:space="0" w:color="404040" w:themeColor="text1" w:themeTint="BF"/>
            </w:tcBorders>
            <w:vAlign w:val="bottom"/>
          </w:tcPr>
          <w:p w14:paraId="3C06AB85" w14:textId="77777777" w:rsidR="006D674B" w:rsidRDefault="006D674B" w:rsidP="00CD541D">
            <w:pPr>
              <w:pStyle w:val="NoSpacing"/>
            </w:pPr>
          </w:p>
        </w:tc>
        <w:tc>
          <w:tcPr>
            <w:tcW w:w="911" w:type="pct"/>
            <w:tcBorders>
              <w:bottom w:val="single" w:sz="8" w:space="0" w:color="404040" w:themeColor="text1" w:themeTint="BF"/>
            </w:tcBorders>
            <w:vAlign w:val="bottom"/>
          </w:tcPr>
          <w:p w14:paraId="66EECFB3" w14:textId="77777777" w:rsidR="006D674B" w:rsidRDefault="006D674B" w:rsidP="00CD541D">
            <w:pPr>
              <w:pStyle w:val="NoSpacing"/>
            </w:pPr>
          </w:p>
        </w:tc>
        <w:tc>
          <w:tcPr>
            <w:tcW w:w="3" w:type="pct"/>
            <w:vAlign w:val="bottom"/>
          </w:tcPr>
          <w:p w14:paraId="72A303AE" w14:textId="77777777" w:rsidR="006D674B" w:rsidRDefault="006D674B" w:rsidP="00CD541D">
            <w:pPr>
              <w:pStyle w:val="NoSpacing"/>
            </w:pPr>
          </w:p>
        </w:tc>
        <w:tc>
          <w:tcPr>
            <w:tcW w:w="412" w:type="pct"/>
            <w:tcBorders>
              <w:bottom w:val="single" w:sz="8" w:space="0" w:color="404040" w:themeColor="text1" w:themeTint="BF"/>
            </w:tcBorders>
            <w:vAlign w:val="bottom"/>
          </w:tcPr>
          <w:p w14:paraId="72D11B80" w14:textId="77777777" w:rsidR="006D674B" w:rsidRDefault="006D674B" w:rsidP="00CD541D">
            <w:pPr>
              <w:pStyle w:val="NoSpacing"/>
            </w:pPr>
          </w:p>
        </w:tc>
      </w:tr>
      <w:tr w:rsidR="006D674B" w14:paraId="26CF72E7" w14:textId="77777777" w:rsidTr="00CD541D">
        <w:tc>
          <w:tcPr>
            <w:tcW w:w="512" w:type="pct"/>
            <w:tcBorders>
              <w:top w:val="single" w:sz="8" w:space="0" w:color="404040" w:themeColor="text1" w:themeTint="BF"/>
            </w:tcBorders>
          </w:tcPr>
          <w:p w14:paraId="66B8CBEE" w14:textId="77777777" w:rsidR="006D674B" w:rsidRDefault="0069516C" w:rsidP="00CD541D">
            <w:r>
              <w:t>Approved By</w:t>
            </w:r>
          </w:p>
        </w:tc>
        <w:tc>
          <w:tcPr>
            <w:tcW w:w="2051" w:type="pct"/>
            <w:tcBorders>
              <w:top w:val="single" w:sz="8" w:space="0" w:color="404040" w:themeColor="text1" w:themeTint="BF"/>
            </w:tcBorders>
          </w:tcPr>
          <w:p w14:paraId="5A746730" w14:textId="77777777" w:rsidR="006D674B" w:rsidRDefault="006D674B" w:rsidP="00CD541D"/>
        </w:tc>
        <w:tc>
          <w:tcPr>
            <w:tcW w:w="3" w:type="pct"/>
          </w:tcPr>
          <w:p w14:paraId="3EA794B3" w14:textId="77777777" w:rsidR="006D674B" w:rsidRDefault="006D674B" w:rsidP="00CD541D"/>
        </w:tc>
        <w:tc>
          <w:tcPr>
            <w:tcW w:w="412" w:type="pct"/>
            <w:tcBorders>
              <w:top w:val="single" w:sz="8" w:space="0" w:color="404040" w:themeColor="text1" w:themeTint="BF"/>
            </w:tcBorders>
          </w:tcPr>
          <w:p w14:paraId="3E005EF5" w14:textId="77777777" w:rsidR="006D674B" w:rsidRDefault="0069516C" w:rsidP="00CD541D">
            <w:r>
              <w:t>Date</w:t>
            </w:r>
          </w:p>
        </w:tc>
        <w:tc>
          <w:tcPr>
            <w:tcW w:w="181" w:type="pct"/>
          </w:tcPr>
          <w:p w14:paraId="2F47C53B" w14:textId="77777777" w:rsidR="006D674B" w:rsidRDefault="006D674B" w:rsidP="00CD541D"/>
        </w:tc>
        <w:tc>
          <w:tcPr>
            <w:tcW w:w="513" w:type="pct"/>
            <w:tcBorders>
              <w:top w:val="single" w:sz="8" w:space="0" w:color="404040" w:themeColor="text1" w:themeTint="BF"/>
            </w:tcBorders>
          </w:tcPr>
          <w:p w14:paraId="6F66354F" w14:textId="77777777" w:rsidR="006D674B" w:rsidRDefault="0069516C" w:rsidP="00CD541D">
            <w:r>
              <w:t>Approved By</w:t>
            </w:r>
          </w:p>
        </w:tc>
        <w:tc>
          <w:tcPr>
            <w:tcW w:w="911" w:type="pct"/>
            <w:tcBorders>
              <w:top w:val="single" w:sz="8" w:space="0" w:color="404040" w:themeColor="text1" w:themeTint="BF"/>
            </w:tcBorders>
          </w:tcPr>
          <w:p w14:paraId="3F17FF7A" w14:textId="77777777" w:rsidR="006D674B" w:rsidRDefault="006D674B" w:rsidP="00CD541D"/>
        </w:tc>
        <w:tc>
          <w:tcPr>
            <w:tcW w:w="3" w:type="pct"/>
          </w:tcPr>
          <w:p w14:paraId="16B0B4D4" w14:textId="77777777" w:rsidR="006D674B" w:rsidRDefault="006D674B" w:rsidP="00CD541D"/>
        </w:tc>
        <w:tc>
          <w:tcPr>
            <w:tcW w:w="412" w:type="pct"/>
            <w:tcBorders>
              <w:top w:val="single" w:sz="8" w:space="0" w:color="404040" w:themeColor="text1" w:themeTint="BF"/>
            </w:tcBorders>
          </w:tcPr>
          <w:p w14:paraId="1415E3C3" w14:textId="77777777" w:rsidR="006D674B" w:rsidRDefault="0069516C" w:rsidP="00CD541D">
            <w:r>
              <w:t>Date</w:t>
            </w:r>
          </w:p>
        </w:tc>
      </w:tr>
      <w:tr w:rsidR="0069516C" w14:paraId="7F53870C" w14:textId="77777777" w:rsidTr="00CD541D">
        <w:trPr>
          <w:trHeight w:val="1080"/>
        </w:trPr>
        <w:tc>
          <w:tcPr>
            <w:tcW w:w="512" w:type="pct"/>
            <w:tcBorders>
              <w:bottom w:val="single" w:sz="8" w:space="0" w:color="404040" w:themeColor="text1" w:themeTint="BF"/>
            </w:tcBorders>
            <w:vAlign w:val="bottom"/>
          </w:tcPr>
          <w:p w14:paraId="11B0F65D" w14:textId="77777777" w:rsidR="0069516C" w:rsidRDefault="0069516C" w:rsidP="00CD541D">
            <w:pPr>
              <w:pStyle w:val="NoSpacing"/>
            </w:pPr>
          </w:p>
        </w:tc>
        <w:tc>
          <w:tcPr>
            <w:tcW w:w="2051" w:type="pct"/>
            <w:tcBorders>
              <w:bottom w:val="single" w:sz="8" w:space="0" w:color="404040" w:themeColor="text1" w:themeTint="BF"/>
            </w:tcBorders>
            <w:vAlign w:val="bottom"/>
          </w:tcPr>
          <w:p w14:paraId="4CE7F892" w14:textId="77777777" w:rsidR="0069516C" w:rsidRDefault="0069516C" w:rsidP="00CD541D">
            <w:pPr>
              <w:pStyle w:val="NoSpacing"/>
            </w:pPr>
          </w:p>
        </w:tc>
        <w:tc>
          <w:tcPr>
            <w:tcW w:w="3" w:type="pct"/>
            <w:vAlign w:val="bottom"/>
          </w:tcPr>
          <w:p w14:paraId="7A37C803" w14:textId="77777777" w:rsidR="0069516C" w:rsidRDefault="0069516C" w:rsidP="00CD541D">
            <w:pPr>
              <w:pStyle w:val="NoSpacing"/>
            </w:pPr>
          </w:p>
        </w:tc>
        <w:tc>
          <w:tcPr>
            <w:tcW w:w="412" w:type="pct"/>
            <w:tcBorders>
              <w:bottom w:val="single" w:sz="8" w:space="0" w:color="404040" w:themeColor="text1" w:themeTint="BF"/>
            </w:tcBorders>
            <w:vAlign w:val="bottom"/>
          </w:tcPr>
          <w:p w14:paraId="4901062A" w14:textId="77777777" w:rsidR="0069516C" w:rsidRDefault="0069516C" w:rsidP="00CD541D">
            <w:pPr>
              <w:pStyle w:val="NoSpacing"/>
            </w:pPr>
          </w:p>
        </w:tc>
        <w:tc>
          <w:tcPr>
            <w:tcW w:w="181" w:type="pct"/>
            <w:vAlign w:val="bottom"/>
          </w:tcPr>
          <w:p w14:paraId="47564276" w14:textId="77777777" w:rsidR="0069516C" w:rsidRDefault="0069516C" w:rsidP="00CD541D">
            <w:pPr>
              <w:pStyle w:val="NoSpacing"/>
            </w:pPr>
          </w:p>
          <w:p w14:paraId="53409477" w14:textId="77777777" w:rsidR="0069516C" w:rsidRDefault="0069516C" w:rsidP="00CD541D">
            <w:pPr>
              <w:pStyle w:val="NoSpacing"/>
            </w:pPr>
          </w:p>
        </w:tc>
        <w:tc>
          <w:tcPr>
            <w:tcW w:w="513" w:type="pct"/>
            <w:tcBorders>
              <w:bottom w:val="single" w:sz="8" w:space="0" w:color="404040" w:themeColor="text1" w:themeTint="BF"/>
            </w:tcBorders>
            <w:vAlign w:val="bottom"/>
          </w:tcPr>
          <w:p w14:paraId="6F8C6CC6" w14:textId="77777777" w:rsidR="0069516C" w:rsidRDefault="0069516C" w:rsidP="00CD541D">
            <w:pPr>
              <w:pStyle w:val="NoSpacing"/>
            </w:pPr>
          </w:p>
        </w:tc>
        <w:tc>
          <w:tcPr>
            <w:tcW w:w="911" w:type="pct"/>
            <w:tcBorders>
              <w:bottom w:val="single" w:sz="8" w:space="0" w:color="404040" w:themeColor="text1" w:themeTint="BF"/>
            </w:tcBorders>
            <w:vAlign w:val="bottom"/>
          </w:tcPr>
          <w:p w14:paraId="7935D612" w14:textId="77777777" w:rsidR="0069516C" w:rsidRDefault="0069516C" w:rsidP="00CD541D">
            <w:pPr>
              <w:pStyle w:val="NoSpacing"/>
            </w:pPr>
          </w:p>
        </w:tc>
        <w:tc>
          <w:tcPr>
            <w:tcW w:w="3" w:type="pct"/>
            <w:vAlign w:val="bottom"/>
          </w:tcPr>
          <w:p w14:paraId="21627158" w14:textId="77777777" w:rsidR="0069516C" w:rsidRDefault="0069516C" w:rsidP="00CD541D">
            <w:pPr>
              <w:pStyle w:val="NoSpacing"/>
            </w:pPr>
          </w:p>
        </w:tc>
        <w:tc>
          <w:tcPr>
            <w:tcW w:w="412" w:type="pct"/>
            <w:tcBorders>
              <w:bottom w:val="single" w:sz="8" w:space="0" w:color="404040" w:themeColor="text1" w:themeTint="BF"/>
            </w:tcBorders>
            <w:vAlign w:val="bottom"/>
          </w:tcPr>
          <w:p w14:paraId="58A2F9BC" w14:textId="77777777" w:rsidR="0069516C" w:rsidRDefault="0069516C" w:rsidP="00CD541D">
            <w:pPr>
              <w:pStyle w:val="NoSpacing"/>
            </w:pPr>
          </w:p>
        </w:tc>
      </w:tr>
      <w:tr w:rsidR="0069516C" w14:paraId="740DE1B4" w14:textId="77777777" w:rsidTr="00CD541D">
        <w:tc>
          <w:tcPr>
            <w:tcW w:w="512" w:type="pct"/>
            <w:tcBorders>
              <w:top w:val="single" w:sz="8" w:space="0" w:color="404040" w:themeColor="text1" w:themeTint="BF"/>
            </w:tcBorders>
          </w:tcPr>
          <w:p w14:paraId="4270CAD3" w14:textId="77777777" w:rsidR="0069516C" w:rsidRDefault="0069516C" w:rsidP="00CD541D">
            <w:r>
              <w:t>Approved By</w:t>
            </w:r>
          </w:p>
        </w:tc>
        <w:tc>
          <w:tcPr>
            <w:tcW w:w="2051" w:type="pct"/>
            <w:tcBorders>
              <w:top w:val="single" w:sz="8" w:space="0" w:color="404040" w:themeColor="text1" w:themeTint="BF"/>
            </w:tcBorders>
          </w:tcPr>
          <w:p w14:paraId="7C21D70B" w14:textId="77777777" w:rsidR="0069516C" w:rsidRDefault="0069516C" w:rsidP="00CD541D"/>
        </w:tc>
        <w:tc>
          <w:tcPr>
            <w:tcW w:w="3" w:type="pct"/>
          </w:tcPr>
          <w:p w14:paraId="3943AB65" w14:textId="77777777" w:rsidR="0069516C" w:rsidRDefault="0069516C" w:rsidP="00CD541D"/>
        </w:tc>
        <w:tc>
          <w:tcPr>
            <w:tcW w:w="412" w:type="pct"/>
            <w:tcBorders>
              <w:top w:val="single" w:sz="8" w:space="0" w:color="404040" w:themeColor="text1" w:themeTint="BF"/>
            </w:tcBorders>
          </w:tcPr>
          <w:p w14:paraId="741318D5" w14:textId="77777777" w:rsidR="0069516C" w:rsidRDefault="0069516C" w:rsidP="00CD541D">
            <w:r>
              <w:t>Date</w:t>
            </w:r>
          </w:p>
        </w:tc>
        <w:tc>
          <w:tcPr>
            <w:tcW w:w="181" w:type="pct"/>
          </w:tcPr>
          <w:p w14:paraId="1BAC86BD" w14:textId="77777777" w:rsidR="0069516C" w:rsidRDefault="0069516C" w:rsidP="00CD541D"/>
        </w:tc>
        <w:tc>
          <w:tcPr>
            <w:tcW w:w="513" w:type="pct"/>
            <w:tcBorders>
              <w:top w:val="single" w:sz="8" w:space="0" w:color="404040" w:themeColor="text1" w:themeTint="BF"/>
            </w:tcBorders>
          </w:tcPr>
          <w:p w14:paraId="44B9AEBE" w14:textId="77777777" w:rsidR="0069516C" w:rsidRDefault="0069516C" w:rsidP="00CD541D">
            <w:r>
              <w:t>Approved By</w:t>
            </w:r>
          </w:p>
        </w:tc>
        <w:tc>
          <w:tcPr>
            <w:tcW w:w="911" w:type="pct"/>
            <w:tcBorders>
              <w:top w:val="single" w:sz="8" w:space="0" w:color="404040" w:themeColor="text1" w:themeTint="BF"/>
            </w:tcBorders>
          </w:tcPr>
          <w:p w14:paraId="22717DB3" w14:textId="77777777" w:rsidR="0069516C" w:rsidRDefault="0069516C" w:rsidP="00CD541D"/>
        </w:tc>
        <w:tc>
          <w:tcPr>
            <w:tcW w:w="3" w:type="pct"/>
          </w:tcPr>
          <w:p w14:paraId="76F00B39" w14:textId="77777777" w:rsidR="0069516C" w:rsidRDefault="0069516C" w:rsidP="00CD541D"/>
        </w:tc>
        <w:tc>
          <w:tcPr>
            <w:tcW w:w="412" w:type="pct"/>
            <w:tcBorders>
              <w:top w:val="single" w:sz="8" w:space="0" w:color="404040" w:themeColor="text1" w:themeTint="BF"/>
            </w:tcBorders>
          </w:tcPr>
          <w:p w14:paraId="71EB89AF" w14:textId="77777777" w:rsidR="0069516C" w:rsidRDefault="0069516C" w:rsidP="00CD541D">
            <w:r>
              <w:t>Date</w:t>
            </w:r>
          </w:p>
        </w:tc>
      </w:tr>
    </w:tbl>
    <w:p w14:paraId="53989C38" w14:textId="77777777" w:rsidR="0069516C" w:rsidRDefault="0069516C" w:rsidP="0069516C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69516C" w14:paraId="5E38D8D9" w14:textId="77777777" w:rsidTr="0069516C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14:paraId="20ADE47E" w14:textId="77777777" w:rsidR="0069516C" w:rsidRDefault="0069516C" w:rsidP="0069516C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4A236893" w14:textId="77777777" w:rsidR="0069516C" w:rsidRDefault="0069516C" w:rsidP="0069516C">
            <w:pPr>
              <w:pStyle w:val="NoSpacing"/>
            </w:pPr>
          </w:p>
        </w:tc>
        <w:tc>
          <w:tcPr>
            <w:tcW w:w="93" w:type="pct"/>
            <w:vAlign w:val="bottom"/>
          </w:tcPr>
          <w:p w14:paraId="4B6FAF16" w14:textId="77777777" w:rsidR="0069516C" w:rsidRDefault="0069516C" w:rsidP="0069516C">
            <w:pPr>
              <w:pStyle w:val="NoSpacing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14:paraId="169CB71C" w14:textId="77777777" w:rsidR="0069516C" w:rsidRDefault="0069516C" w:rsidP="0069516C">
            <w:pPr>
              <w:pStyle w:val="NoSpacing"/>
            </w:pPr>
          </w:p>
        </w:tc>
        <w:tc>
          <w:tcPr>
            <w:tcW w:w="307" w:type="pct"/>
            <w:vAlign w:val="bottom"/>
          </w:tcPr>
          <w:p w14:paraId="15297807" w14:textId="77777777" w:rsidR="0069516C" w:rsidRDefault="0069516C" w:rsidP="0069516C">
            <w:pPr>
              <w:pStyle w:val="NoSpacing"/>
            </w:pPr>
          </w:p>
          <w:p w14:paraId="72EE69A0" w14:textId="77777777" w:rsidR="0069516C" w:rsidRDefault="0069516C" w:rsidP="0069516C">
            <w:pPr>
              <w:pStyle w:val="NoSpacing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14:paraId="3F570B19" w14:textId="77777777" w:rsidR="0069516C" w:rsidRDefault="0069516C" w:rsidP="0069516C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09518E2F" w14:textId="77777777" w:rsidR="0069516C" w:rsidRDefault="0069516C" w:rsidP="0069516C">
            <w:pPr>
              <w:pStyle w:val="NoSpacing"/>
            </w:pPr>
          </w:p>
        </w:tc>
        <w:tc>
          <w:tcPr>
            <w:tcW w:w="93" w:type="pct"/>
            <w:vAlign w:val="bottom"/>
          </w:tcPr>
          <w:p w14:paraId="18C85B39" w14:textId="77777777" w:rsidR="0069516C" w:rsidRDefault="0069516C" w:rsidP="0069516C">
            <w:pPr>
              <w:pStyle w:val="NoSpacing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14:paraId="59604B62" w14:textId="77777777" w:rsidR="0069516C" w:rsidRDefault="0069516C" w:rsidP="0069516C">
            <w:pPr>
              <w:pStyle w:val="NoSpacing"/>
            </w:pPr>
          </w:p>
        </w:tc>
      </w:tr>
      <w:tr w:rsidR="0069516C" w14:paraId="41D6BFE6" w14:textId="77777777" w:rsidTr="0069516C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14:paraId="45E3EC66" w14:textId="77777777" w:rsidR="0069516C" w:rsidRDefault="0069516C" w:rsidP="0069516C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53F0F0A7" w14:textId="77777777" w:rsidR="0069516C" w:rsidRDefault="0069516C" w:rsidP="0069516C"/>
        </w:tc>
        <w:tc>
          <w:tcPr>
            <w:tcW w:w="93" w:type="pct"/>
          </w:tcPr>
          <w:p w14:paraId="5D4D0A36" w14:textId="77777777" w:rsidR="0069516C" w:rsidRDefault="0069516C" w:rsidP="0069516C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14:paraId="6F8DA7C2" w14:textId="77777777" w:rsidR="0069516C" w:rsidRDefault="0069516C" w:rsidP="0069516C">
            <w:r>
              <w:t>Date</w:t>
            </w:r>
          </w:p>
        </w:tc>
        <w:tc>
          <w:tcPr>
            <w:tcW w:w="307" w:type="pct"/>
          </w:tcPr>
          <w:p w14:paraId="2869BE21" w14:textId="77777777" w:rsidR="0069516C" w:rsidRDefault="0069516C" w:rsidP="0069516C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14:paraId="7BAFCD2E" w14:textId="77777777" w:rsidR="0069516C" w:rsidRDefault="0069516C" w:rsidP="0069516C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225F4BB5" w14:textId="77777777" w:rsidR="0069516C" w:rsidRDefault="0069516C" w:rsidP="0069516C"/>
        </w:tc>
        <w:tc>
          <w:tcPr>
            <w:tcW w:w="93" w:type="pct"/>
          </w:tcPr>
          <w:p w14:paraId="3CE82B1B" w14:textId="77777777" w:rsidR="0069516C" w:rsidRDefault="0069516C" w:rsidP="0069516C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14:paraId="31CA882C" w14:textId="77777777" w:rsidR="0069516C" w:rsidRDefault="0069516C" w:rsidP="0069516C">
            <w:r>
              <w:t>Date</w:t>
            </w:r>
          </w:p>
        </w:tc>
      </w:tr>
    </w:tbl>
    <w:p w14:paraId="668CB212" w14:textId="77777777" w:rsidR="0069516C" w:rsidRDefault="0069516C" w:rsidP="0069516C"/>
    <w:p w14:paraId="7F77D132" w14:textId="77777777" w:rsidR="006D674B" w:rsidRDefault="006D674B"/>
    <w:sectPr w:rsidR="006D674B">
      <w:headerReference w:type="default" r:id="rId13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CB35F" w14:textId="77777777" w:rsidR="00B67702" w:rsidRDefault="00B67702">
      <w:pPr>
        <w:spacing w:after="0" w:line="240" w:lineRule="auto"/>
      </w:pPr>
      <w:r>
        <w:separator/>
      </w:r>
    </w:p>
  </w:endnote>
  <w:endnote w:type="continuationSeparator" w:id="0">
    <w:p w14:paraId="137DE8F5" w14:textId="77777777" w:rsidR="00B67702" w:rsidRDefault="00B67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A63F3" w14:textId="77777777" w:rsidR="00B67702" w:rsidRDefault="00B67702">
      <w:pPr>
        <w:spacing w:after="0" w:line="240" w:lineRule="auto"/>
      </w:pPr>
      <w:r>
        <w:separator/>
      </w:r>
    </w:p>
  </w:footnote>
  <w:footnote w:type="continuationSeparator" w:id="0">
    <w:p w14:paraId="2E39AAE1" w14:textId="77777777" w:rsidR="00B67702" w:rsidRDefault="00B67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9A3AF" w14:textId="77777777" w:rsidR="0069516C" w:rsidRDefault="006951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DBD3F" wp14:editId="6121E03E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A499DD" w14:textId="77777777" w:rsidR="0069516C" w:rsidRDefault="0069516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0DBD3F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5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6BA499DD" w14:textId="77777777" w:rsidR="0069516C" w:rsidRDefault="0069516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CC22B958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51045"/>
    <w:multiLevelType w:val="hybridMultilevel"/>
    <w:tmpl w:val="CAC0CF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602C9"/>
    <w:multiLevelType w:val="hybridMultilevel"/>
    <w:tmpl w:val="13EA5A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A6714"/>
    <w:multiLevelType w:val="hybridMultilevel"/>
    <w:tmpl w:val="5BBCA9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35818"/>
    <w:multiLevelType w:val="hybridMultilevel"/>
    <w:tmpl w:val="B49A20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359ED"/>
    <w:multiLevelType w:val="hybridMultilevel"/>
    <w:tmpl w:val="2C8A0A04"/>
    <w:lvl w:ilvl="0" w:tplc="F56E204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32FDE"/>
    <w:multiLevelType w:val="hybridMultilevel"/>
    <w:tmpl w:val="07826C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9078B"/>
    <w:multiLevelType w:val="hybridMultilevel"/>
    <w:tmpl w:val="2D2C6F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A5E8A"/>
    <w:multiLevelType w:val="hybridMultilevel"/>
    <w:tmpl w:val="5344B270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08"/>
    <w:rsid w:val="00011E87"/>
    <w:rsid w:val="00026F6E"/>
    <w:rsid w:val="000C0047"/>
    <w:rsid w:val="000F6D1E"/>
    <w:rsid w:val="001E1E50"/>
    <w:rsid w:val="00267EE4"/>
    <w:rsid w:val="00284455"/>
    <w:rsid w:val="003868D1"/>
    <w:rsid w:val="003E63B7"/>
    <w:rsid w:val="00597968"/>
    <w:rsid w:val="005B4A22"/>
    <w:rsid w:val="005F3D5E"/>
    <w:rsid w:val="00600308"/>
    <w:rsid w:val="00627F24"/>
    <w:rsid w:val="0069516C"/>
    <w:rsid w:val="006D674B"/>
    <w:rsid w:val="00877B9B"/>
    <w:rsid w:val="008A6B2C"/>
    <w:rsid w:val="00B123C7"/>
    <w:rsid w:val="00B31387"/>
    <w:rsid w:val="00B37581"/>
    <w:rsid w:val="00B67702"/>
    <w:rsid w:val="00CD541D"/>
    <w:rsid w:val="00DB02E3"/>
    <w:rsid w:val="00DE4F42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DA66C"/>
  <w15:chartTrackingRefBased/>
  <w15:docId w15:val="{7207D1CD-F997-4D7B-8B35-1141AD10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600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804B0AE5A640BD9E307604498B4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45AC1-DD55-4051-8A9C-7514D5B03F03}"/>
      </w:docPartPr>
      <w:docPartBody>
        <w:p w:rsidR="00BC36D0" w:rsidRDefault="0020076F">
          <w:pPr>
            <w:pStyle w:val="3E804B0AE5A640BD9E307604498B4450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6F"/>
    <w:rsid w:val="00161D17"/>
    <w:rsid w:val="0020076F"/>
    <w:rsid w:val="00BC36D0"/>
    <w:rsid w:val="00E2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3CDB43D9E64E19B8B614A95C6B1007">
    <w:name w:val="203CDB43D9E64E19B8B614A95C6B1007"/>
  </w:style>
  <w:style w:type="paragraph" w:customStyle="1" w:styleId="3E804B0AE5A640BD9E307604498B4450">
    <w:name w:val="3E804B0AE5A640BD9E307604498B445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1D2BC18A7249DB95E5D5C49FF584BE">
    <w:name w:val="0E1D2BC18A7249DB95E5D5C49FF584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  <wetp:taskpane dockstate="right" visibility="0" width="438" row="4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82092F69-70B0-4773-8183-3D3EE2ABE358}">
  <we:reference id="wa104381155" version="1.1.0.0" store="en-US" storeType="OMEX"/>
  <we:alternateReferences>
    <we:reference id="wa104381155" version="1.1.0.0" store="WA104381155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25E4049-996D-45B0-A7A5-FFA8B570C5FA}">
  <we:reference id="wa104380275" version="1.1.0.0" store="en-US" storeType="OMEX"/>
  <we:alternateReferences>
    <we:reference id="WA104380275" version="1.1.0.0" store="WA104380275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6BA0E4CE-EDFC-4E17-B35D-8276B97884A3}">
  <we:reference id="wa104379211" version="1.0.0.6" store="en-US" storeType="OMEX"/>
  <we:alternateReferences>
    <we:reference id="wa104379211" version="1.0.0.6" store="WA1043792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FC6F35-E0AF-4C14-AAFA-D362DCA15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480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Ollie Peters</dc:creator>
  <cp:keywords/>
  <cp:lastModifiedBy>ULStudent:OLAMIDE.OGUNLADE</cp:lastModifiedBy>
  <cp:revision>4</cp:revision>
  <dcterms:created xsi:type="dcterms:W3CDTF">2018-05-20T19:38:00Z</dcterms:created>
  <dcterms:modified xsi:type="dcterms:W3CDTF">2018-05-21T22:55:00Z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